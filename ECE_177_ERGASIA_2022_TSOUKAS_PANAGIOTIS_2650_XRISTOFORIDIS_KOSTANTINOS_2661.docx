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AD4A" w14:textId="1FC3D301" w:rsidR="00D077E9" w:rsidRPr="00473C2C" w:rsidRDefault="00AB02A7" w:rsidP="00D70D02">
      <w:bookmarkStart w:id="0" w:name="_Hlk75096788"/>
      <w:bookmarkEnd w:id="0"/>
      <w:r w:rsidRPr="00473C2C">
        <w:rPr>
          <w:noProof/>
          <w:lang w:bidi="el-G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FEB267" wp14:editId="420EE06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Ορθογώνιο 3" descr="λευκό ορθογώνιο για κείμενο στο εξώφυλλ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0016C" w14:textId="758AC6F5" w:rsidR="00AD1AFC" w:rsidRDefault="00AD1AFC" w:rsidP="00AD1AFC">
                            <w:pPr>
                              <w:pStyle w:val="21"/>
                              <w:spacing w:before="150" w:after="15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</w:t>
                            </w:r>
                            <w:bookmarkStart w:id="1" w:name="_Toc72688153"/>
                            <w:r w:rsidR="00550DA4">
                              <w:rPr>
                                <w:sz w:val="28"/>
                                <w:szCs w:val="28"/>
                              </w:rPr>
                              <w:t>Υπεύθυνος</w:t>
                            </w:r>
                            <w:r w:rsidR="00BD5FD7">
                              <w:rPr>
                                <w:sz w:val="28"/>
                                <w:szCs w:val="28"/>
                              </w:rPr>
                              <w:t>/-η</w:t>
                            </w:r>
                            <w:r w:rsidRPr="00AD1AFC">
                              <w:rPr>
                                <w:sz w:val="28"/>
                                <w:szCs w:val="28"/>
                              </w:rPr>
                              <w:t xml:space="preserve"> Καθηγητής</w:t>
                            </w:r>
                            <w:r w:rsidR="00BD5FD7" w:rsidRPr="00BD5FD7">
                              <w:rPr>
                                <w:sz w:val="28"/>
                                <w:szCs w:val="28"/>
                              </w:rPr>
                              <w:t>/-</w:t>
                            </w:r>
                            <w:proofErr w:type="spellStart"/>
                            <w:r w:rsidR="00BD5FD7">
                              <w:rPr>
                                <w:sz w:val="28"/>
                                <w:szCs w:val="28"/>
                              </w:rPr>
                              <w:t>τρια</w:t>
                            </w:r>
                            <w:proofErr w:type="spellEnd"/>
                            <w:r w:rsidRPr="00AD1AF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bookmarkEnd w:id="1"/>
                          </w:p>
                          <w:p w14:paraId="042C98B2" w14:textId="417631D8" w:rsidR="00BD5FD7" w:rsidRPr="00BD5FD7" w:rsidRDefault="00AD1AFC" w:rsidP="00BD5FD7">
                            <w:pPr>
                              <w:pStyle w:val="21"/>
                              <w:spacing w:before="150" w:after="15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D63D5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D5FD7">
                              <w:rPr>
                                <w:sz w:val="28"/>
                                <w:szCs w:val="28"/>
                              </w:rPr>
                              <w:t>ΤΟΥΣΙΔΟΥ ΕΛΕΝΗ/ΒΑΣΙΛΑΚΟΠΟΥΛΟΣ ΜΙΧΑΗΛ</w:t>
                            </w:r>
                          </w:p>
                          <w:p w14:paraId="0CD52AE4" w14:textId="455C0FB5" w:rsidR="00473C2C" w:rsidRDefault="00473C2C" w:rsidP="00AD1AFC"/>
                          <w:p w14:paraId="4CC2C472" w14:textId="2D1839E0" w:rsidR="00AD1AFC" w:rsidRPr="00B66A7A" w:rsidRDefault="00C44486" w:rsidP="00AD1AFC">
                            <w:pPr>
                              <w:pStyle w:val="21"/>
                              <w:spacing w:before="150" w:after="150"/>
                              <w:rPr>
                                <w:rFonts w:ascii="Open Sans" w:eastAsia="Times New Roman" w:hAnsi="Open Sans" w:cs="Open Sans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B66A7A">
                              <w:rPr>
                                <w:rFonts w:ascii="Open Sans" w:eastAsia="Times New Roman" w:hAnsi="Open Sans" w:cs="Open Sans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EB267" id="Ορθογώνιο 3" o:spid="_x0000_s1026" alt="λευκό ορθογώνιο για κείμενο στο εξώφυλλο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" fillcolor="white [3212]" stroked="f" strokeweight="2pt">
                <v:textbox>
                  <w:txbxContent>
                    <w:p w14:paraId="5D20016C" w14:textId="758AC6F5" w:rsidR="00AD1AFC" w:rsidRDefault="00AD1AFC" w:rsidP="00AD1AFC">
                      <w:pPr>
                        <w:pStyle w:val="21"/>
                        <w:spacing w:before="150" w:after="150"/>
                        <w:rPr>
                          <w:sz w:val="28"/>
                          <w:szCs w:val="28"/>
                        </w:rPr>
                      </w:pPr>
                      <w:r>
                        <w:t xml:space="preserve">  </w:t>
                      </w:r>
                      <w:bookmarkStart w:id="2" w:name="_Toc72688153"/>
                      <w:r w:rsidR="00550DA4">
                        <w:rPr>
                          <w:sz w:val="28"/>
                          <w:szCs w:val="28"/>
                        </w:rPr>
                        <w:t>Υπεύθυνος</w:t>
                      </w:r>
                      <w:r w:rsidR="00BD5FD7">
                        <w:rPr>
                          <w:sz w:val="28"/>
                          <w:szCs w:val="28"/>
                        </w:rPr>
                        <w:t>/-η</w:t>
                      </w:r>
                      <w:r w:rsidRPr="00AD1AFC">
                        <w:rPr>
                          <w:sz w:val="28"/>
                          <w:szCs w:val="28"/>
                        </w:rPr>
                        <w:t xml:space="preserve"> Καθηγητής</w:t>
                      </w:r>
                      <w:r w:rsidR="00BD5FD7" w:rsidRPr="00BD5FD7">
                        <w:rPr>
                          <w:sz w:val="28"/>
                          <w:szCs w:val="28"/>
                        </w:rPr>
                        <w:t>/-</w:t>
                      </w:r>
                      <w:proofErr w:type="spellStart"/>
                      <w:r w:rsidR="00BD5FD7">
                        <w:rPr>
                          <w:sz w:val="28"/>
                          <w:szCs w:val="28"/>
                        </w:rPr>
                        <w:t>τρια</w:t>
                      </w:r>
                      <w:proofErr w:type="spellEnd"/>
                      <w:r w:rsidRPr="00AD1AFC">
                        <w:rPr>
                          <w:sz w:val="28"/>
                          <w:szCs w:val="28"/>
                        </w:rPr>
                        <w:t>:</w:t>
                      </w:r>
                      <w:bookmarkEnd w:id="2"/>
                    </w:p>
                    <w:p w14:paraId="042C98B2" w14:textId="417631D8" w:rsidR="00BD5FD7" w:rsidRPr="00BD5FD7" w:rsidRDefault="00AD1AFC" w:rsidP="00BD5FD7">
                      <w:pPr>
                        <w:pStyle w:val="21"/>
                        <w:spacing w:before="150" w:after="15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D63D5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D5FD7">
                        <w:rPr>
                          <w:sz w:val="28"/>
                          <w:szCs w:val="28"/>
                        </w:rPr>
                        <w:t>ΤΟΥΣΙΔΟΥ ΕΛΕΝΗ/ΒΑΣΙΛΑΚΟΠΟΥΛΟΣ ΜΙΧΑΗΛ</w:t>
                      </w:r>
                    </w:p>
                    <w:p w14:paraId="0CD52AE4" w14:textId="455C0FB5" w:rsidR="00473C2C" w:rsidRDefault="00473C2C" w:rsidP="00AD1AFC"/>
                    <w:p w14:paraId="4CC2C472" w14:textId="2D1839E0" w:rsidR="00AD1AFC" w:rsidRPr="00B66A7A" w:rsidRDefault="00C44486" w:rsidP="00AD1AFC">
                      <w:pPr>
                        <w:pStyle w:val="21"/>
                        <w:spacing w:before="150" w:after="150"/>
                        <w:rPr>
                          <w:rFonts w:ascii="Open Sans" w:eastAsia="Times New Roman" w:hAnsi="Open Sans" w:cs="Open Sans"/>
                          <w:b/>
                          <w:color w:val="555555"/>
                          <w:sz w:val="24"/>
                          <w:szCs w:val="24"/>
                        </w:rPr>
                      </w:pPr>
                      <w:r w:rsidRPr="00B66A7A">
                        <w:rPr>
                          <w:rFonts w:ascii="Open Sans" w:eastAsia="Times New Roman" w:hAnsi="Open Sans" w:cs="Open Sans"/>
                          <w:b/>
                          <w:color w:val="555555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73C2C" w14:paraId="375E4A2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AB99186" w14:textId="77777777" w:rsidR="00D077E9" w:rsidRPr="00473C2C" w:rsidRDefault="00D077E9" w:rsidP="00AB02A7">
            <w:r w:rsidRPr="00473C2C">
              <w:rPr>
                <w:noProof/>
                <w:lang w:bidi="el-GR"/>
              </w:rPr>
              <mc:AlternateContent>
                <mc:Choice Requires="wps">
                  <w:drawing>
                    <wp:inline distT="0" distB="0" distL="0" distR="0" wp14:anchorId="26CA98CB" wp14:editId="45547498">
                      <wp:extent cx="3528695" cy="1800225"/>
                      <wp:effectExtent l="0" t="0" r="0" b="0"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938760" w14:textId="4EB59BE6" w:rsidR="00D63D59" w:rsidRPr="00BD5FD7" w:rsidRDefault="00BD5FD7" w:rsidP="00D63D59">
                                  <w:pPr>
                                    <w:pStyle w:val="a7"/>
                                    <w:rPr>
                                      <w:sz w:val="32"/>
                                      <w:szCs w:val="32"/>
                                      <w:lang w:val="en-US" w:bidi="el-GR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bidi="el-GR"/>
                                    </w:rPr>
                                    <w:t>Εργασία</w:t>
                                  </w:r>
                                  <w:r w:rsidRPr="00BD5FD7">
                                    <w:rPr>
                                      <w:sz w:val="32"/>
                                      <w:szCs w:val="32"/>
                                      <w:lang w:val="en-US" w:bidi="el-G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lang w:bidi="el-GR"/>
                                    </w:rPr>
                                    <w:t>Εξαμήνου</w:t>
                                  </w:r>
                                </w:p>
                                <w:p w14:paraId="3C8D7AF0" w14:textId="0442B257" w:rsidR="00FA3C31" w:rsidRPr="00FA3C31" w:rsidRDefault="00FA3C31" w:rsidP="00BD5FD7">
                                  <w:pPr>
                                    <w:pStyle w:val="a7"/>
                                    <w:jc w:val="center"/>
                                    <w:rPr>
                                      <w:sz w:val="32"/>
                                      <w:szCs w:val="32"/>
                                      <w:lang w:val="en-US" w:bidi="el-GR"/>
                                    </w:rPr>
                                  </w:pPr>
                                  <w:r w:rsidRPr="00BD5FD7">
                                    <w:rPr>
                                      <w:sz w:val="32"/>
                                      <w:szCs w:val="32"/>
                                      <w:lang w:val="en-US" w:bidi="el-GR"/>
                                    </w:rPr>
                                    <w:t>“</w:t>
                                  </w:r>
                                  <w:r w:rsidR="00BD5FD7">
                                    <w:rPr>
                                      <w:sz w:val="32"/>
                                      <w:szCs w:val="32"/>
                                      <w:lang w:val="en-US" w:bidi="el-GR"/>
                                    </w:rPr>
                                    <w:t>Electronic Online Store – PHP Project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  <w:lang w:val="en-US" w:bidi="el-GR"/>
                                    </w:rPr>
                                    <w:t>”</w:t>
                                  </w:r>
                                </w:p>
                                <w:p w14:paraId="6542321B" w14:textId="27007C2B" w:rsidR="00D077E9" w:rsidRPr="00FA3C31" w:rsidRDefault="00D63D59" w:rsidP="00D077E9">
                                  <w:pPr>
                                    <w:pStyle w:val="a7"/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FA3C31">
                                    <w:rPr>
                                      <w:sz w:val="64"/>
                                      <w:szCs w:val="64"/>
                                      <w:lang w:val="en-US" w:bidi="el-GR"/>
                                    </w:rPr>
                                    <w:t>202</w:t>
                                  </w:r>
                                  <w:r w:rsidR="00BD5FD7">
                                    <w:rPr>
                                      <w:sz w:val="64"/>
                                      <w:szCs w:val="64"/>
                                      <w:lang w:val="en-US" w:bidi="el-G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6CA98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8" o:spid="_x0000_s1027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" filled="f" stroked="f" strokeweight=".5pt">
                      <v:textbox>
                        <w:txbxContent>
                          <w:p w14:paraId="60938760" w14:textId="4EB59BE6" w:rsidR="00D63D59" w:rsidRPr="00BD5FD7" w:rsidRDefault="00BD5FD7" w:rsidP="00D63D59">
                            <w:pPr>
                              <w:pStyle w:val="a7"/>
                              <w:rPr>
                                <w:sz w:val="32"/>
                                <w:szCs w:val="32"/>
                                <w:lang w:val="en-US" w:bidi="el-G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bidi="el-GR"/>
                              </w:rPr>
                              <w:t>Εργασία</w:t>
                            </w:r>
                            <w:r w:rsidRPr="00BD5FD7">
                              <w:rPr>
                                <w:sz w:val="32"/>
                                <w:szCs w:val="32"/>
                                <w:lang w:val="en-US" w:bidi="el-GR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bidi="el-GR"/>
                              </w:rPr>
                              <w:t>Εξαμήνου</w:t>
                            </w:r>
                          </w:p>
                          <w:p w14:paraId="3C8D7AF0" w14:textId="0442B257" w:rsidR="00FA3C31" w:rsidRPr="00FA3C31" w:rsidRDefault="00FA3C31" w:rsidP="00BD5FD7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en-US" w:bidi="el-GR"/>
                              </w:rPr>
                            </w:pPr>
                            <w:r w:rsidRPr="00BD5FD7">
                              <w:rPr>
                                <w:sz w:val="32"/>
                                <w:szCs w:val="32"/>
                                <w:lang w:val="en-US" w:bidi="el-GR"/>
                              </w:rPr>
                              <w:t>“</w:t>
                            </w:r>
                            <w:r w:rsidR="00BD5FD7">
                              <w:rPr>
                                <w:sz w:val="32"/>
                                <w:szCs w:val="32"/>
                                <w:lang w:val="en-US" w:bidi="el-GR"/>
                              </w:rPr>
                              <w:t>Electronic Online Store – PHP Project</w:t>
                            </w:r>
                            <w:r>
                              <w:rPr>
                                <w:sz w:val="32"/>
                                <w:szCs w:val="32"/>
                                <w:lang w:val="en-US" w:bidi="el-GR"/>
                              </w:rPr>
                              <w:t>”</w:t>
                            </w:r>
                          </w:p>
                          <w:p w14:paraId="6542321B" w14:textId="27007C2B" w:rsidR="00D077E9" w:rsidRPr="00FA3C31" w:rsidRDefault="00D63D59" w:rsidP="00D077E9">
                            <w:pPr>
                              <w:pStyle w:val="a7"/>
                              <w:spacing w:after="0"/>
                              <w:rPr>
                                <w:lang w:val="en-US"/>
                              </w:rPr>
                            </w:pPr>
                            <w:r w:rsidRPr="00FA3C31">
                              <w:rPr>
                                <w:sz w:val="64"/>
                                <w:szCs w:val="64"/>
                                <w:lang w:val="en-US" w:bidi="el-GR"/>
                              </w:rPr>
                              <w:t>202</w:t>
                            </w:r>
                            <w:r w:rsidR="00BD5FD7">
                              <w:rPr>
                                <w:sz w:val="64"/>
                                <w:szCs w:val="64"/>
                                <w:lang w:val="en-US" w:bidi="el-GR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C10B0DF" w14:textId="77777777" w:rsidR="00D077E9" w:rsidRPr="00473C2C" w:rsidRDefault="00D077E9" w:rsidP="00AB02A7">
            <w:r w:rsidRPr="00473C2C">
              <w:rPr>
                <w:noProof/>
                <w:lang w:bidi="el-GR"/>
              </w:rPr>
              <mc:AlternateContent>
                <mc:Choice Requires="wps">
                  <w:drawing>
                    <wp:inline distT="0" distB="0" distL="0" distR="0" wp14:anchorId="5409C4AF" wp14:editId="15CB42C5">
                      <wp:extent cx="1390918" cy="0"/>
                      <wp:effectExtent l="0" t="19050" r="19050" b="19050"/>
                      <wp:docPr id="5" name="Ευθεία γραμμή σύνδεσης 5" descr="διαχωριστικό κειμένου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36E92B" id="Ευθεία γραμμή σύνδεσης 5" o:spid="_x0000_s1026" alt="διαχωριστικό κειμένου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73C2C" w14:paraId="629476FC" w14:textId="77777777" w:rsidTr="009F5E49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74EBC24" w14:textId="11151BCF" w:rsidR="00D077E9" w:rsidRPr="00473C2C" w:rsidRDefault="00D077E9" w:rsidP="00AB02A7">
            <w:pPr>
              <w:rPr>
                <w:noProof/>
              </w:rPr>
            </w:pPr>
          </w:p>
        </w:tc>
      </w:tr>
      <w:tr w:rsidR="00D077E9" w:rsidRPr="00473C2C" w14:paraId="7B3EF26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4A58D71" w14:textId="0D9A091D" w:rsidR="00D077E9" w:rsidRPr="00473C2C" w:rsidRDefault="003A03E6" w:rsidP="00AB02A7">
            <w:sdt>
              <w:sdtPr>
                <w:id w:val="1080870105"/>
                <w:placeholder>
                  <w:docPart w:val="9B1EFD8C432D43628C8B8A61AD3091FA"/>
                </w:placeholder>
                <w15:appearance w15:val="hidden"/>
              </w:sdtPr>
              <w:sdtEndPr/>
              <w:sdtContent>
                <w:r w:rsidR="00C44486">
                  <w:rPr>
                    <w:lang w:val="en-US"/>
                  </w:rPr>
                  <w:t xml:space="preserve">  </w:t>
                </w:r>
                <w:r w:rsidR="00C44486" w:rsidRPr="003C69CF">
                  <w:rPr>
                    <w:sz w:val="32"/>
                    <w:szCs w:val="24"/>
                    <w:lang w:val="en-US"/>
                  </w:rPr>
                  <w:t>7</w:t>
                </w:r>
                <w:r w:rsidR="00C44486">
                  <w:rPr>
                    <w:lang w:val="en-US"/>
                  </w:rPr>
                  <w:t xml:space="preserve">  </w:t>
                </w:r>
                <w:r w:rsidR="003C69CF">
                  <w:t>ΙΑΝΟΥΑΡΙΟΥ</w:t>
                </w:r>
              </w:sdtContent>
            </w:sdt>
            <w:r w:rsidR="00E2444B">
              <w:t xml:space="preserve"> </w:t>
            </w:r>
            <w:r w:rsidR="00E2444B" w:rsidRPr="00E2444B">
              <w:rPr>
                <w:sz w:val="32"/>
                <w:szCs w:val="32"/>
              </w:rPr>
              <w:t>202</w:t>
            </w:r>
            <w:r w:rsidR="00BD5FD7">
              <w:rPr>
                <w:sz w:val="32"/>
                <w:szCs w:val="32"/>
              </w:rPr>
              <w:t>2</w:t>
            </w:r>
          </w:p>
          <w:p w14:paraId="66013454" w14:textId="7DA3CCDD" w:rsidR="00D077E9" w:rsidRPr="00C44486" w:rsidRDefault="00D077E9" w:rsidP="00C44486">
            <w:pPr>
              <w:rPr>
                <w:noProof/>
              </w:rPr>
            </w:pPr>
            <w:r w:rsidRPr="00473C2C">
              <w:rPr>
                <w:noProof/>
                <w:lang w:bidi="el-GR"/>
              </w:rPr>
              <mc:AlternateContent>
                <mc:Choice Requires="wps">
                  <w:drawing>
                    <wp:inline distT="0" distB="0" distL="0" distR="0" wp14:anchorId="31CD4733" wp14:editId="2B313BE2">
                      <wp:extent cx="1493949" cy="0"/>
                      <wp:effectExtent l="0" t="19050" r="30480" b="19050"/>
                      <wp:docPr id="6" name="Ευθεία γραμμή σύνδεσης 6" descr="διαχωριστικό κειμένου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A797E8" id="Ευθεία γραμμή σύνδεσης 6" o:spid="_x0000_s1026" alt="διαχωριστικό κειμένου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415D45" w14:textId="77777777" w:rsidR="00D077E9" w:rsidRPr="00473C2C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D4A5272D6EDC4F27A1EA645A701D20F7"/>
              </w:placeholder>
              <w15:appearance w15:val="hidden"/>
            </w:sdtPr>
            <w:sdtEndPr/>
            <w:sdtContent>
              <w:p w14:paraId="15B56AD3" w14:textId="67621709" w:rsidR="00D63D59" w:rsidRDefault="00D63D59" w:rsidP="00AB02A7">
                <w:proofErr w:type="spellStart"/>
                <w:r>
                  <w:t>Σέκερη</w:t>
                </w:r>
                <w:r w:rsidR="001E0790">
                  <w:t>,Αθηνών</w:t>
                </w:r>
                <w:proofErr w:type="spellEnd"/>
                <w:r w:rsidR="001E0790">
                  <w:t xml:space="preserve"> και </w:t>
                </w:r>
                <w:proofErr w:type="spellStart"/>
                <w:r>
                  <w:t>Χ</w:t>
                </w:r>
                <w:r w:rsidR="001E0790">
                  <w:t>ε</w:t>
                </w:r>
                <w:r w:rsidR="001E0790" w:rsidRPr="001E0790">
                  <w:rPr>
                    <w:rFonts w:asciiTheme="minorHAnsi" w:hAnsiTheme="minorHAnsi" w:cstheme="minorHAnsi"/>
                    <w:szCs w:val="28"/>
                    <w:shd w:val="clear" w:color="auto" w:fill="FFFFFF"/>
                  </w:rPr>
                  <w:t>ϋ</w:t>
                </w:r>
                <w:r>
                  <w:t>δερ</w:t>
                </w:r>
                <w:r w:rsidR="001E0790" w:rsidRPr="001E0790">
                  <w:t>,</w:t>
                </w:r>
                <w:r w:rsidR="00ED317F">
                  <w:t>Βόλος</w:t>
                </w:r>
                <w:proofErr w:type="spellEnd"/>
              </w:p>
              <w:p w14:paraId="01A40958" w14:textId="6BCFD028" w:rsidR="00D077E9" w:rsidRPr="00473C2C" w:rsidRDefault="00E2444B" w:rsidP="00AB02A7">
                <w:r>
                  <w:t>Ε</w:t>
                </w:r>
                <w:r w:rsidR="00ED317F">
                  <w:t>λλάδα</w:t>
                </w:r>
              </w:p>
            </w:sdtContent>
          </w:sdt>
          <w:p w14:paraId="417DEE76" w14:textId="77777777" w:rsidR="00BD5FD7" w:rsidRDefault="00E2444B" w:rsidP="00AB02A7">
            <w:pPr>
              <w:rPr>
                <w:lang w:bidi="el-GR"/>
              </w:rPr>
            </w:pPr>
            <w:r>
              <w:rPr>
                <w:lang w:bidi="el-GR"/>
              </w:rPr>
              <w:t>Φοιτητ</w:t>
            </w:r>
            <w:r w:rsidR="00D63D59">
              <w:rPr>
                <w:lang w:bidi="el-GR"/>
              </w:rPr>
              <w:t>ές/ΑΕΜ</w:t>
            </w:r>
            <w:r w:rsidRPr="00E2444B">
              <w:rPr>
                <w:lang w:bidi="el-GR"/>
              </w:rPr>
              <w:t>:</w:t>
            </w:r>
            <w:r w:rsidR="00D63D59">
              <w:rPr>
                <w:lang w:bidi="el-GR"/>
              </w:rPr>
              <w:t xml:space="preserve"> </w:t>
            </w:r>
            <w:r w:rsidR="00BD5FD7">
              <w:rPr>
                <w:lang w:bidi="el-GR"/>
              </w:rPr>
              <w:t xml:space="preserve"> </w:t>
            </w:r>
          </w:p>
          <w:p w14:paraId="7964B8FA" w14:textId="6C342E1D" w:rsidR="00BD5FD7" w:rsidRDefault="00BD5FD7" w:rsidP="00D63D59">
            <w:pPr>
              <w:rPr>
                <w:lang w:bidi="el-GR"/>
              </w:rPr>
            </w:pPr>
            <w:r>
              <w:rPr>
                <w:lang w:bidi="el-GR"/>
              </w:rPr>
              <w:t xml:space="preserve">                                ΤΣΟΥΚΑΣ ΠΑΝΑΓΙΩΤΗΣ/2650</w:t>
            </w:r>
            <w:r w:rsidR="00D63D59">
              <w:rPr>
                <w:lang w:bidi="el-GR"/>
              </w:rPr>
              <w:t xml:space="preserve">                  </w:t>
            </w:r>
            <w:r w:rsidR="00E2444B" w:rsidRPr="00E2444B">
              <w:rPr>
                <w:lang w:bidi="el-GR"/>
              </w:rPr>
              <w:t xml:space="preserve"> </w:t>
            </w:r>
            <w:r w:rsidR="00D63D59">
              <w:rPr>
                <w:lang w:bidi="el-GR"/>
              </w:rPr>
              <w:t xml:space="preserve">         </w:t>
            </w:r>
          </w:p>
          <w:p w14:paraId="67D54181" w14:textId="5516DAE2" w:rsidR="00D077E9" w:rsidRPr="00D63D59" w:rsidRDefault="00BD5FD7" w:rsidP="00D63D59">
            <w:pPr>
              <w:rPr>
                <w:lang w:bidi="el-GR"/>
              </w:rPr>
            </w:pPr>
            <w:r>
              <w:rPr>
                <w:lang w:bidi="el-GR"/>
              </w:rPr>
              <w:t xml:space="preserve">              </w:t>
            </w:r>
            <w:r w:rsidR="00D63D59">
              <w:rPr>
                <w:lang w:bidi="el-GR"/>
              </w:rPr>
              <w:t xml:space="preserve"> </w:t>
            </w:r>
            <w:r>
              <w:rPr>
                <w:lang w:bidi="el-GR"/>
              </w:rPr>
              <w:t>ΧΡΙΣΤΟΦΟΡΙΔΗΣ ΚΩΣΤΑΝΤΙΝΟΣ</w:t>
            </w:r>
            <w:r w:rsidR="00D63D59">
              <w:rPr>
                <w:lang w:bidi="el-GR"/>
              </w:rPr>
              <w:t>/26</w:t>
            </w:r>
            <w:r>
              <w:rPr>
                <w:lang w:bidi="el-GR"/>
              </w:rPr>
              <w:t>61</w:t>
            </w:r>
          </w:p>
        </w:tc>
      </w:tr>
    </w:tbl>
    <w:p w14:paraId="55666A65" w14:textId="77777777" w:rsidR="00E2444B" w:rsidRDefault="00E2444B">
      <w:pPr>
        <w:spacing w:after="200"/>
        <w:rPr>
          <w:noProof/>
        </w:rPr>
      </w:pPr>
    </w:p>
    <w:p w14:paraId="5BC6746C" w14:textId="77777777" w:rsidR="00E2444B" w:rsidRDefault="00E2444B">
      <w:pPr>
        <w:spacing w:after="200"/>
        <w:rPr>
          <w:noProof/>
        </w:rPr>
      </w:pPr>
    </w:p>
    <w:p w14:paraId="7DAA618A" w14:textId="77777777" w:rsidR="00E2444B" w:rsidRDefault="00E2444B">
      <w:pPr>
        <w:spacing w:after="200"/>
        <w:rPr>
          <w:noProof/>
        </w:rPr>
      </w:pPr>
    </w:p>
    <w:p w14:paraId="4936D7DE" w14:textId="77777777" w:rsidR="00E2444B" w:rsidRDefault="00E2444B">
      <w:pPr>
        <w:spacing w:after="200"/>
        <w:rPr>
          <w:noProof/>
        </w:rPr>
      </w:pPr>
    </w:p>
    <w:p w14:paraId="44CF1B92" w14:textId="56502DB0" w:rsidR="009A188A" w:rsidRPr="009A188A" w:rsidRDefault="00D47F74" w:rsidP="009A188A">
      <w:pPr>
        <w:spacing w:after="200"/>
        <w:jc w:val="center"/>
        <w:rPr>
          <w:noProof/>
        </w:rPr>
      </w:pPr>
      <w:r>
        <w:rPr>
          <w:noProof/>
        </w:rPr>
        <w:t xml:space="preserve">    </w:t>
      </w:r>
      <w:r w:rsidR="00ED317F">
        <w:rPr>
          <w:noProof/>
        </w:rPr>
        <w:t xml:space="preserve"> </w:t>
      </w:r>
      <w:r w:rsidR="00E2444B">
        <w:rPr>
          <w:noProof/>
        </w:rPr>
        <w:drawing>
          <wp:inline distT="0" distB="0" distL="0" distR="0" wp14:anchorId="66CBABD7" wp14:editId="157FEE53">
            <wp:extent cx="914400" cy="914400"/>
            <wp:effectExtent l="19050" t="0" r="19050" b="28575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oundRect">
                      <a:avLst>
                        <a:gd name="adj" fmla="val 8594"/>
                      </a:avLst>
                    </a:prstGeom>
                    <a:pattFill prst="pct5">
                      <a:fgClr>
                        <a:schemeClr val="tx2"/>
                      </a:fgClr>
                      <a:bgClr>
                        <a:schemeClr val="bg1"/>
                      </a:bgClr>
                    </a:patt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F66D20" w14:textId="64E1EA53" w:rsidR="009A188A" w:rsidRDefault="00AB02A7" w:rsidP="009A188A">
      <w:pPr>
        <w:spacing w:after="200"/>
        <w:jc w:val="center"/>
        <w:rPr>
          <w:lang w:bidi="el-GR"/>
        </w:rPr>
      </w:pPr>
      <w:r w:rsidRPr="00473C2C">
        <w:rPr>
          <w:noProof/>
          <w:lang w:bidi="el-G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46B5F0" wp14:editId="3C7B36D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Ορθογώνιο 2" descr="έγχρωμο ορθογώνι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04E8" w14:textId="411A8262" w:rsidR="00473C2C" w:rsidRPr="00473C2C" w:rsidRDefault="00473C2C" w:rsidP="00473C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6B5F0" id="Ορθογώνιο 2" o:spid="_x0000_s1028" alt="έγχρωμο ορθογώνιο" style="position:absolute;left:0;text-align:left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" fillcolor="#013a57 [2404]" stroked="f" strokeweight="2pt">
                <v:textbox>
                  <w:txbxContent>
                    <w:p w14:paraId="22F304E8" w14:textId="411A8262" w:rsidR="00473C2C" w:rsidRPr="00473C2C" w:rsidRDefault="00473C2C" w:rsidP="00473C2C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47F74">
        <w:rPr>
          <w:lang w:bidi="el-GR"/>
        </w:rPr>
        <w:t xml:space="preserve">    </w:t>
      </w:r>
      <w:r w:rsidR="009A188A">
        <w:rPr>
          <w:lang w:bidi="el-GR"/>
        </w:rPr>
        <w:t>Τμήμα Ηλεκτρολόγων Μηχανικών</w:t>
      </w:r>
    </w:p>
    <w:p w14:paraId="4ACB1028" w14:textId="2A7B7A67" w:rsidR="009A188A" w:rsidRDefault="00D47F74" w:rsidP="009A188A">
      <w:pPr>
        <w:spacing w:after="200"/>
        <w:jc w:val="center"/>
        <w:rPr>
          <w:lang w:bidi="el-GR"/>
        </w:rPr>
      </w:pPr>
      <w:r>
        <w:rPr>
          <w:lang w:bidi="el-GR"/>
        </w:rPr>
        <w:t xml:space="preserve">   </w:t>
      </w:r>
      <w:r w:rsidR="009A188A">
        <w:rPr>
          <w:lang w:bidi="el-GR"/>
        </w:rPr>
        <w:t>&amp;</w:t>
      </w:r>
    </w:p>
    <w:p w14:paraId="60CF1D7A" w14:textId="3DFF2A4A" w:rsidR="009A188A" w:rsidRDefault="00D47F74" w:rsidP="009A188A">
      <w:pPr>
        <w:spacing w:after="200"/>
        <w:jc w:val="center"/>
        <w:rPr>
          <w:lang w:bidi="el-GR"/>
        </w:rPr>
      </w:pPr>
      <w:r>
        <w:rPr>
          <w:lang w:bidi="el-GR"/>
        </w:rPr>
        <w:t xml:space="preserve">    </w:t>
      </w:r>
      <w:r w:rsidR="009A188A">
        <w:rPr>
          <w:lang w:bidi="el-GR"/>
        </w:rPr>
        <w:t>Μηχανικών Υπολογιστών</w:t>
      </w:r>
    </w:p>
    <w:p w14:paraId="53E90D3D" w14:textId="77777777" w:rsidR="009A188A" w:rsidRDefault="009A188A" w:rsidP="009A188A">
      <w:pPr>
        <w:spacing w:after="200"/>
        <w:jc w:val="center"/>
        <w:rPr>
          <w:noProof/>
        </w:rPr>
      </w:pPr>
    </w:p>
    <w:p w14:paraId="25114EB6" w14:textId="60824636" w:rsidR="009A188A" w:rsidRPr="00D47F74" w:rsidRDefault="009A188A" w:rsidP="009A188A">
      <w:pPr>
        <w:spacing w:after="200"/>
        <w:jc w:val="center"/>
        <w:rPr>
          <w:noProof/>
        </w:rPr>
      </w:pPr>
    </w:p>
    <w:p w14:paraId="7D942BD0" w14:textId="77777777" w:rsidR="009A188A" w:rsidRPr="00D47F74" w:rsidRDefault="009A188A" w:rsidP="009A188A">
      <w:pPr>
        <w:spacing w:after="200"/>
        <w:jc w:val="center"/>
        <w:rPr>
          <w:noProof/>
        </w:rPr>
      </w:pPr>
    </w:p>
    <w:p w14:paraId="1CAC3BEF" w14:textId="77777777" w:rsidR="009A188A" w:rsidRPr="00D47F74" w:rsidRDefault="009A188A" w:rsidP="009A188A">
      <w:pPr>
        <w:spacing w:after="200"/>
        <w:jc w:val="center"/>
        <w:rPr>
          <w:noProof/>
        </w:rPr>
      </w:pPr>
    </w:p>
    <w:p w14:paraId="5F617F69" w14:textId="77777777" w:rsidR="009A188A" w:rsidRPr="00D47F74" w:rsidRDefault="009A188A" w:rsidP="009A188A">
      <w:pPr>
        <w:spacing w:after="200"/>
        <w:jc w:val="center"/>
        <w:rPr>
          <w:noProof/>
        </w:rPr>
      </w:pPr>
    </w:p>
    <w:p w14:paraId="53BFF92C" w14:textId="77777777" w:rsidR="009A188A" w:rsidRPr="00D47F74" w:rsidRDefault="009A188A" w:rsidP="009A188A">
      <w:pPr>
        <w:spacing w:after="200"/>
        <w:jc w:val="center"/>
        <w:rPr>
          <w:noProof/>
        </w:rPr>
      </w:pPr>
    </w:p>
    <w:p w14:paraId="5D12617A" w14:textId="4B8F9D03" w:rsidR="009A188A" w:rsidRPr="00D47F74" w:rsidRDefault="00D47F74" w:rsidP="00D47F74">
      <w:pPr>
        <w:spacing w:after="200"/>
        <w:jc w:val="center"/>
        <w:rPr>
          <w:noProof/>
        </w:rPr>
      </w:pPr>
      <w:r>
        <w:rPr>
          <w:noProof/>
        </w:rPr>
        <w:t xml:space="preserve">        </w:t>
      </w:r>
      <w:r w:rsidR="00E46690">
        <w:rPr>
          <w:noProof/>
        </w:rPr>
        <w:t xml:space="preserve">  </w:t>
      </w:r>
      <w:r w:rsidR="009A188A">
        <w:rPr>
          <w:noProof/>
        </w:rPr>
        <w:drawing>
          <wp:inline distT="0" distB="0" distL="0" distR="0" wp14:anchorId="00D8C2E6" wp14:editId="114301F6">
            <wp:extent cx="1645920" cy="1645920"/>
            <wp:effectExtent l="0" t="0" r="0" b="0"/>
            <wp:docPr id="17" name="Εικόνα 17" descr="University of Thessaly | EUROSCI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 of Thessaly | EUROSCI Networ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39" cy="165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7254" w14:textId="77777777" w:rsidR="009A188A" w:rsidRDefault="009A188A" w:rsidP="009A188A">
      <w:pPr>
        <w:spacing w:after="200"/>
        <w:jc w:val="center"/>
        <w:rPr>
          <w:noProof/>
        </w:rPr>
      </w:pPr>
    </w:p>
    <w:p w14:paraId="687F20C2" w14:textId="77777777" w:rsidR="00F04B12" w:rsidRDefault="00F04B12" w:rsidP="00AB02A7">
      <w:pPr>
        <w:spacing w:after="200"/>
      </w:pPr>
    </w:p>
    <w:p w14:paraId="5306D8D2" w14:textId="77777777" w:rsidR="00A655C2" w:rsidRDefault="00A655C2" w:rsidP="00AB02A7">
      <w:pPr>
        <w:spacing w:after="200"/>
      </w:pPr>
    </w:p>
    <w:p w14:paraId="65A466D9" w14:textId="48335EAC" w:rsidR="00A655C2" w:rsidRPr="001E0790" w:rsidRDefault="00A655C2" w:rsidP="001E0790">
      <w:pPr>
        <w:ind w:right="1554"/>
        <w:jc w:val="both"/>
        <w:rPr>
          <w:sz w:val="36"/>
          <w:szCs w:val="36"/>
          <w:u w:val="single"/>
        </w:rPr>
      </w:pPr>
    </w:p>
    <w:p w14:paraId="73E35AF1" w14:textId="3FB03314" w:rsidR="006D195B" w:rsidRPr="001E0790" w:rsidRDefault="006D195B" w:rsidP="001E0790">
      <w:pPr>
        <w:pStyle w:val="afff4"/>
        <w:spacing w:before="185" w:line="259" w:lineRule="auto"/>
        <w:ind w:right="174"/>
        <w:jc w:val="both"/>
        <w:rPr>
          <w:b w:val="0"/>
          <w:bCs/>
        </w:rPr>
        <w:sectPr w:rsidR="006D195B" w:rsidRPr="001E0790" w:rsidSect="00720298">
          <w:pgSz w:w="11910" w:h="17350"/>
          <w:pgMar w:top="1280" w:right="200" w:bottom="280" w:left="800" w:header="720" w:footer="720" w:gutter="0"/>
          <w:cols w:space="720"/>
        </w:sectPr>
      </w:pPr>
    </w:p>
    <w:p w14:paraId="34F46822" w14:textId="77777777" w:rsidR="00720298" w:rsidRPr="00A655C2" w:rsidRDefault="00720298" w:rsidP="00720298">
      <w:pPr>
        <w:rPr>
          <w:rFonts w:ascii="DejaVu Serif" w:eastAsia="DejaVu Serif"/>
          <w:b w:val="0"/>
          <w:bCs/>
        </w:rPr>
        <w:sectPr w:rsidR="00720298" w:rsidRPr="00A655C2">
          <w:type w:val="continuous"/>
          <w:pgSz w:w="11910" w:h="17350"/>
          <w:pgMar w:top="1280" w:right="200" w:bottom="280" w:left="800" w:header="720" w:footer="720" w:gutter="0"/>
          <w:cols w:num="4" w:space="720" w:equalWidth="0">
            <w:col w:w="835" w:space="40"/>
            <w:col w:w="435" w:space="39"/>
            <w:col w:w="973" w:space="39"/>
            <w:col w:w="8549"/>
          </w:cols>
        </w:sectPr>
      </w:pPr>
    </w:p>
    <w:p w14:paraId="2E29C908" w14:textId="709B0570" w:rsidR="001E0790" w:rsidRPr="00F40392" w:rsidRDefault="001E0790" w:rsidP="001E0790">
      <w:pPr>
        <w:ind w:right="54" w:firstLine="426"/>
        <w:jc w:val="both"/>
        <w:rPr>
          <w:sz w:val="36"/>
          <w:szCs w:val="36"/>
          <w:u w:val="single"/>
        </w:rPr>
      </w:pPr>
      <w:r w:rsidRPr="00E9306A">
        <w:rPr>
          <w:sz w:val="36"/>
          <w:szCs w:val="36"/>
          <w:u w:val="single"/>
        </w:rPr>
        <w:lastRenderedPageBreak/>
        <w:t>ΣΥΝΤΟΜΗ ΠΕΡΙΓΡΑΦΗ</w:t>
      </w:r>
      <w:r w:rsidR="00E559DF" w:rsidRPr="00F40392">
        <w:rPr>
          <w:sz w:val="36"/>
          <w:szCs w:val="36"/>
          <w:u w:val="single"/>
        </w:rPr>
        <w:t xml:space="preserve"> </w:t>
      </w:r>
      <w:r w:rsidR="00E559DF">
        <w:rPr>
          <w:sz w:val="36"/>
          <w:szCs w:val="36"/>
          <w:u w:val="single"/>
          <w:lang w:val="en-US"/>
        </w:rPr>
        <w:t>PHP</w:t>
      </w:r>
    </w:p>
    <w:p w14:paraId="141210C6" w14:textId="77777777" w:rsidR="001E0790" w:rsidRDefault="001E0790" w:rsidP="001E0790">
      <w:pPr>
        <w:ind w:right="54" w:firstLine="426"/>
        <w:jc w:val="both"/>
        <w:rPr>
          <w:szCs w:val="28"/>
        </w:rPr>
      </w:pPr>
    </w:p>
    <w:p w14:paraId="141A3FBE" w14:textId="77777777" w:rsidR="001E0790" w:rsidRDefault="001E0790" w:rsidP="001E0790">
      <w:pPr>
        <w:ind w:right="54" w:firstLine="426"/>
        <w:jc w:val="both"/>
        <w:rPr>
          <w:szCs w:val="28"/>
        </w:rPr>
      </w:pPr>
    </w:p>
    <w:p w14:paraId="4E0C1E42" w14:textId="5A725954" w:rsidR="001E0790" w:rsidRPr="00C44486" w:rsidRDefault="00BD5FD7" w:rsidP="001E0790">
      <w:pPr>
        <w:ind w:right="54" w:firstLine="426"/>
        <w:jc w:val="both"/>
        <w:rPr>
          <w:b w:val="0"/>
          <w:bCs/>
          <w:color w:val="3592CF" w:themeColor="accent2"/>
          <w:sz w:val="32"/>
          <w:szCs w:val="32"/>
        </w:rPr>
      </w:pPr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Η PHP (PHP: </w:t>
      </w:r>
      <w:proofErr w:type="spellStart"/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Hypertext</w:t>
      </w:r>
      <w:proofErr w:type="spellEnd"/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proofErr w:type="spellStart"/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Preprocessor</w:t>
      </w:r>
      <w:proofErr w:type="spellEnd"/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) είναι μια </w:t>
      </w:r>
      <w:hyperlink r:id="rId10" w:tooltip="Γλώσσα προγραμματισμού" w:history="1">
        <w:r w:rsidRPr="00EE3FC5">
          <w:rPr>
            <w:rStyle w:val="-7"/>
            <w:rFonts w:asciiTheme="minorHAnsi" w:hAnsiTheme="minorHAnsi" w:cstheme="minorHAnsi"/>
            <w:b w:val="0"/>
            <w:bCs/>
            <w:color w:val="3592CF" w:themeColor="accent2"/>
            <w:szCs w:val="28"/>
            <w:u w:val="none"/>
            <w:shd w:val="clear" w:color="auto" w:fill="FFFFFF"/>
          </w:rPr>
          <w:t>γλώσσα προγραμματισμού</w:t>
        </w:r>
      </w:hyperlink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 για τη δημιουργία σελίδων </w:t>
      </w:r>
      <w:proofErr w:type="spellStart"/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web</w:t>
      </w:r>
      <w:proofErr w:type="spellEnd"/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με δυναμικό περιεχόμενο. Μια σελίδα PHP περνά από επεξεργασία από ένα συμβατό </w:t>
      </w:r>
      <w:hyperlink r:id="rId11" w:tooltip="Διακομιστής" w:history="1">
        <w:r w:rsidRPr="00EE3FC5">
          <w:rPr>
            <w:rStyle w:val="-7"/>
            <w:rFonts w:asciiTheme="minorHAnsi" w:hAnsiTheme="minorHAnsi" w:cstheme="minorHAnsi"/>
            <w:b w:val="0"/>
            <w:bCs/>
            <w:color w:val="3592CF" w:themeColor="accent2"/>
            <w:szCs w:val="28"/>
            <w:u w:val="none"/>
            <w:shd w:val="clear" w:color="auto" w:fill="FFFFFF"/>
          </w:rPr>
          <w:t>διακομιστή</w:t>
        </w:r>
      </w:hyperlink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 του Παγκόσμιου Ιστού (π.χ. </w:t>
      </w:r>
      <w:proofErr w:type="spellStart"/>
      <w:r w:rsidR="009E16B3">
        <w:fldChar w:fldCharType="begin"/>
      </w:r>
      <w:r w:rsidR="009E16B3">
        <w:instrText xml:space="preserve"> HYPERLINK "https://el.wikipedia.org/wiki/Apache_HTTP_%CE%B5%CE%BE%CF%85%CF%80%CE%B7%CF%81%CE%B5%CF%84%CE%B7%CF%84%CE%AE%CF%82" \o "Apache HTTP εξυπηρετητής" </w:instrText>
      </w:r>
      <w:r w:rsidR="009E16B3">
        <w:fldChar w:fldCharType="separate"/>
      </w:r>
      <w:r w:rsidRPr="00EE3FC5">
        <w:rPr>
          <w:rStyle w:val="-7"/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Apache</w:t>
      </w:r>
      <w:proofErr w:type="spellEnd"/>
      <w:r w:rsidR="009E16B3">
        <w:rPr>
          <w:rStyle w:val="-7"/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fldChar w:fldCharType="end"/>
      </w:r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), ώστε να παραχθεί σε πραγματικό χρόνο το τελικό περιεχόμενο, που είτε θα σταλεί στο πρόγραμμα περιήγησης των επισκεπτών σε μορφή κώδικα </w:t>
      </w:r>
      <w:hyperlink r:id="rId12" w:tooltip="HTML" w:history="1">
        <w:r w:rsidRPr="00EE3FC5">
          <w:rPr>
            <w:rStyle w:val="-7"/>
            <w:rFonts w:asciiTheme="minorHAnsi" w:hAnsiTheme="minorHAnsi" w:cstheme="minorHAnsi"/>
            <w:b w:val="0"/>
            <w:bCs/>
            <w:color w:val="3592CF" w:themeColor="accent2"/>
            <w:szCs w:val="28"/>
            <w:u w:val="none"/>
            <w:shd w:val="clear" w:color="auto" w:fill="FFFFFF"/>
          </w:rPr>
          <w:t>HTML</w:t>
        </w:r>
      </w:hyperlink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 ή θα επεξεργασθεί τις εισόδους δίχως να προβάλλει την έξοδο στο χρήστη, αλλά θα τις μεταβιβάσει σε κάποιο άλλο PHP </w:t>
      </w:r>
      <w:proofErr w:type="spellStart"/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script</w:t>
      </w:r>
      <w:proofErr w:type="spellEnd"/>
      <w:r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.</w:t>
      </w:r>
      <w:r w:rsidR="001E0790" w:rsidRPr="00EE3FC5">
        <w:rPr>
          <w:rFonts w:asciiTheme="minorHAnsi" w:hAnsiTheme="minorHAnsi" w:cstheme="minorHAnsi"/>
          <w:b w:val="0"/>
          <w:bCs/>
          <w:color w:val="3592CF" w:themeColor="accent2"/>
          <w:szCs w:val="28"/>
        </w:rPr>
        <w:t xml:space="preserve"> </w:t>
      </w:r>
      <w:r w:rsidR="00EE3FC5">
        <w:rPr>
          <w:rFonts w:asciiTheme="minorHAnsi" w:hAnsiTheme="minorHAnsi" w:cstheme="minorHAnsi"/>
          <w:b w:val="0"/>
          <w:bCs/>
          <w:color w:val="3592CF" w:themeColor="accent2"/>
          <w:szCs w:val="28"/>
        </w:rPr>
        <w:t>Έτσι προβήκαμε στην υλοποίηση ενός ηλεκτρονικού καταστήματ</w:t>
      </w:r>
      <w:r w:rsidR="00C444B7">
        <w:rPr>
          <w:rFonts w:asciiTheme="minorHAnsi" w:hAnsiTheme="minorHAnsi" w:cstheme="minorHAnsi"/>
          <w:b w:val="0"/>
          <w:bCs/>
          <w:color w:val="3592CF" w:themeColor="accent2"/>
          <w:szCs w:val="28"/>
        </w:rPr>
        <w:t>ος</w:t>
      </w:r>
      <w:r w:rsidR="00EE3FC5">
        <w:rPr>
          <w:rFonts w:asciiTheme="minorHAnsi" w:hAnsiTheme="minorHAnsi" w:cstheme="minorHAnsi"/>
          <w:b w:val="0"/>
          <w:bCs/>
          <w:color w:val="3592CF" w:themeColor="accent2"/>
          <w:szCs w:val="28"/>
        </w:rPr>
        <w:t xml:space="preserve"> ηλεκτρικών ειδών </w:t>
      </w:r>
      <w:r w:rsidR="00C444B7">
        <w:rPr>
          <w:rFonts w:asciiTheme="minorHAnsi" w:hAnsiTheme="minorHAnsi" w:cstheme="minorHAnsi"/>
          <w:b w:val="0"/>
          <w:bCs/>
          <w:color w:val="3592CF" w:themeColor="accent2"/>
          <w:szCs w:val="28"/>
        </w:rPr>
        <w:t xml:space="preserve">με χρήση του </w:t>
      </w:r>
      <w:r w:rsidR="00C444B7">
        <w:rPr>
          <w:rFonts w:asciiTheme="minorHAnsi" w:hAnsiTheme="minorHAnsi" w:cstheme="minorHAnsi"/>
          <w:b w:val="0"/>
          <w:bCs/>
          <w:color w:val="3592CF" w:themeColor="accent2"/>
          <w:szCs w:val="28"/>
          <w:lang w:val="en-US"/>
        </w:rPr>
        <w:t>phpMyAdmin</w:t>
      </w:r>
      <w:r w:rsidR="00C444B7" w:rsidRPr="00C444B7">
        <w:rPr>
          <w:rFonts w:asciiTheme="minorHAnsi" w:hAnsiTheme="minorHAnsi" w:cstheme="minorHAnsi"/>
          <w:b w:val="0"/>
          <w:bCs/>
          <w:color w:val="3592CF" w:themeColor="accent2"/>
          <w:szCs w:val="28"/>
        </w:rPr>
        <w:t xml:space="preserve"> </w:t>
      </w:r>
      <w:r w:rsidR="00C444B7">
        <w:rPr>
          <w:rFonts w:asciiTheme="minorHAnsi" w:hAnsiTheme="minorHAnsi" w:cstheme="minorHAnsi"/>
          <w:b w:val="0"/>
          <w:bCs/>
          <w:color w:val="3592CF" w:themeColor="accent2"/>
          <w:szCs w:val="28"/>
        </w:rPr>
        <w:t>ως βάση δεδομένων.</w:t>
      </w:r>
    </w:p>
    <w:p w14:paraId="41F1B9B2" w14:textId="77AE366F" w:rsidR="001E0790" w:rsidRDefault="001E0790" w:rsidP="00E559DF">
      <w:pPr>
        <w:ind w:right="54"/>
        <w:jc w:val="both"/>
        <w:rPr>
          <w:b w:val="0"/>
          <w:bCs/>
          <w:sz w:val="32"/>
          <w:szCs w:val="32"/>
        </w:rPr>
      </w:pPr>
    </w:p>
    <w:p w14:paraId="286B8985" w14:textId="2A16F686" w:rsidR="00E559DF" w:rsidRDefault="00E559DF" w:rsidP="00E559DF">
      <w:pPr>
        <w:ind w:right="54" w:firstLine="426"/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ΟΔΗΓΙΕΣ ΕΓΚΑΤΑΣΤΑΣΗΣ</w:t>
      </w:r>
    </w:p>
    <w:p w14:paraId="4DFC4E8B" w14:textId="77777777" w:rsidR="00E559DF" w:rsidRPr="00E559DF" w:rsidRDefault="00E559DF" w:rsidP="00E559DF">
      <w:pPr>
        <w:ind w:right="54" w:firstLine="426"/>
        <w:jc w:val="both"/>
        <w:rPr>
          <w:sz w:val="36"/>
          <w:szCs w:val="36"/>
          <w:u w:val="single"/>
        </w:rPr>
      </w:pPr>
    </w:p>
    <w:p w14:paraId="54E3696A" w14:textId="6D6F94CD" w:rsidR="00C444B7" w:rsidRDefault="00E559DF" w:rsidP="00C444B7">
      <w:pPr>
        <w:ind w:right="54" w:firstLine="426"/>
        <w:jc w:val="both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Θα χρειαστούμε ελάχιστα εργαλεία για να μπορέσουμε να τρέξουμε την εφαρμογή μας σε τοπικό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επίπεδο.Αρχικά</w:t>
      </w:r>
      <w:proofErr w:type="spellEnd"/>
      <w:r w:rsidRPr="00E559DF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κάνουμε λήψη το .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zip</w:t>
      </w:r>
      <w:r w:rsidRPr="00E559DF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φάκελο ώστε να μπορέσουμε να έχουμε πρόσβαση στα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php</w:t>
      </w:r>
      <w:r w:rsidRPr="00E559DF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αρχεία μας αλλά και στα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config</w:t>
      </w:r>
      <w:r w:rsidRPr="00E559DF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files</w:t>
      </w:r>
      <w:r w:rsidRPr="00E559DF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που περιέχουν και τα στοιχεία εισόδου της βάσης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μας.Επομένως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ακολουθούμε τα παρακάτω βήματα</w:t>
      </w:r>
      <w:r w:rsidRPr="00E559DF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:</w:t>
      </w:r>
    </w:p>
    <w:p w14:paraId="6CAC6AEA" w14:textId="2D8E8952" w:rsidR="00E559DF" w:rsidRDefault="00E559DF" w:rsidP="00C444B7">
      <w:pPr>
        <w:ind w:right="54" w:firstLine="426"/>
        <w:jc w:val="both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</w:p>
    <w:p w14:paraId="66B9BD13" w14:textId="7E977AC2" w:rsidR="003B15F4" w:rsidRDefault="00E559DF" w:rsidP="003B15F4">
      <w:pPr>
        <w:pStyle w:val="afb"/>
        <w:numPr>
          <w:ilvl w:val="0"/>
          <w:numId w:val="30"/>
        </w:numPr>
        <w:ind w:right="54"/>
        <w:jc w:val="both"/>
        <w:rPr>
          <w:b w:val="0"/>
          <w:bCs/>
          <w:color w:val="3592CF" w:themeColor="accent2"/>
          <w:sz w:val="32"/>
          <w:szCs w:val="32"/>
        </w:rPr>
      </w:pPr>
      <w:r>
        <w:rPr>
          <w:b w:val="0"/>
          <w:bCs/>
          <w:color w:val="3592CF" w:themeColor="accent2"/>
          <w:sz w:val="32"/>
          <w:szCs w:val="32"/>
        </w:rPr>
        <w:t xml:space="preserve">Κατεβάζουμε το εργαλείο </w:t>
      </w:r>
      <w:proofErr w:type="spellStart"/>
      <w:r>
        <w:rPr>
          <w:b w:val="0"/>
          <w:bCs/>
          <w:color w:val="3592CF" w:themeColor="accent2"/>
          <w:sz w:val="32"/>
          <w:szCs w:val="32"/>
          <w:lang w:val="en-US"/>
        </w:rPr>
        <w:t>Xampp</w:t>
      </w:r>
      <w:proofErr w:type="spellEnd"/>
      <w:r w:rsidRPr="00E559DF">
        <w:rPr>
          <w:b w:val="0"/>
          <w:bCs/>
          <w:color w:val="3592CF" w:themeColor="accent2"/>
          <w:sz w:val="32"/>
          <w:szCs w:val="32"/>
        </w:rPr>
        <w:t xml:space="preserve"> </w:t>
      </w:r>
      <w:r>
        <w:rPr>
          <w:b w:val="0"/>
          <w:bCs/>
          <w:color w:val="3592CF" w:themeColor="accent2"/>
          <w:sz w:val="32"/>
          <w:szCs w:val="32"/>
        </w:rPr>
        <w:t>μέσω του αντίστοιχου συνδέσμου</w:t>
      </w:r>
      <w:r w:rsidRPr="00E559DF">
        <w:rPr>
          <w:b w:val="0"/>
          <w:bCs/>
          <w:color w:val="3592CF" w:themeColor="accent2"/>
          <w:sz w:val="32"/>
          <w:szCs w:val="32"/>
        </w:rPr>
        <w:t>:</w:t>
      </w:r>
      <w:r w:rsidRPr="00E559DF">
        <w:t xml:space="preserve"> </w:t>
      </w:r>
      <w:hyperlink r:id="rId13" w:history="1">
        <w:r w:rsidRPr="00BC35A9">
          <w:rPr>
            <w:rStyle w:val="-7"/>
            <w:b w:val="0"/>
            <w:bCs/>
            <w:sz w:val="32"/>
            <w:szCs w:val="32"/>
          </w:rPr>
          <w:t>https://www.apachefriends.org/download.html</w:t>
        </w:r>
      </w:hyperlink>
    </w:p>
    <w:p w14:paraId="144D6428" w14:textId="77777777" w:rsidR="003B15F4" w:rsidRDefault="003B15F4" w:rsidP="003B15F4">
      <w:pPr>
        <w:pStyle w:val="afb"/>
        <w:ind w:left="786" w:right="54"/>
        <w:jc w:val="both"/>
        <w:rPr>
          <w:b w:val="0"/>
          <w:bCs/>
          <w:color w:val="3592CF" w:themeColor="accent2"/>
          <w:sz w:val="32"/>
          <w:szCs w:val="32"/>
        </w:rPr>
      </w:pPr>
    </w:p>
    <w:p w14:paraId="58A5C906" w14:textId="402B35DC" w:rsidR="00E559DF" w:rsidRDefault="00E559DF" w:rsidP="003B15F4">
      <w:pPr>
        <w:pStyle w:val="afb"/>
        <w:numPr>
          <w:ilvl w:val="0"/>
          <w:numId w:val="30"/>
        </w:numPr>
        <w:ind w:right="54"/>
        <w:jc w:val="both"/>
        <w:rPr>
          <w:b w:val="0"/>
          <w:bCs/>
          <w:color w:val="3592CF" w:themeColor="accent2"/>
          <w:sz w:val="32"/>
          <w:szCs w:val="32"/>
        </w:rPr>
      </w:pPr>
      <w:r w:rsidRPr="003B15F4">
        <w:rPr>
          <w:b w:val="0"/>
          <w:bCs/>
          <w:color w:val="3592CF" w:themeColor="accent2"/>
          <w:sz w:val="32"/>
          <w:szCs w:val="32"/>
        </w:rPr>
        <w:t xml:space="preserve">Εφόσον το κατεβάσουμε ενεργοποιούμε τα </w:t>
      </w:r>
      <w:r w:rsidRPr="003B15F4">
        <w:rPr>
          <w:b w:val="0"/>
          <w:bCs/>
          <w:color w:val="3592CF" w:themeColor="accent2"/>
          <w:sz w:val="32"/>
          <w:szCs w:val="32"/>
          <w:lang w:val="en-US"/>
        </w:rPr>
        <w:t>add</w:t>
      </w:r>
      <w:r w:rsidRPr="003B15F4">
        <w:rPr>
          <w:b w:val="0"/>
          <w:bCs/>
          <w:color w:val="3592CF" w:themeColor="accent2"/>
          <w:sz w:val="32"/>
          <w:szCs w:val="32"/>
        </w:rPr>
        <w:t>-</w:t>
      </w:r>
      <w:proofErr w:type="spellStart"/>
      <w:r w:rsidRPr="003B15F4">
        <w:rPr>
          <w:b w:val="0"/>
          <w:bCs/>
          <w:color w:val="3592CF" w:themeColor="accent2"/>
          <w:sz w:val="32"/>
          <w:szCs w:val="32"/>
          <w:lang w:val="en-US"/>
        </w:rPr>
        <w:t>ons</w:t>
      </w:r>
      <w:proofErr w:type="spellEnd"/>
      <w:r w:rsidRPr="003B15F4">
        <w:rPr>
          <w:b w:val="0"/>
          <w:bCs/>
          <w:color w:val="3592CF" w:themeColor="accent2"/>
          <w:sz w:val="32"/>
          <w:szCs w:val="32"/>
        </w:rPr>
        <w:t xml:space="preserve"> του προγράμματος για το </w:t>
      </w:r>
      <w:proofErr w:type="spellStart"/>
      <w:r w:rsidR="003B15F4" w:rsidRPr="003B15F4">
        <w:rPr>
          <w:b w:val="0"/>
          <w:bCs/>
          <w:color w:val="3592CF" w:themeColor="accent2"/>
          <w:sz w:val="32"/>
          <w:szCs w:val="32"/>
          <w:lang w:val="en-US"/>
        </w:rPr>
        <w:t>MySql</w:t>
      </w:r>
      <w:proofErr w:type="spellEnd"/>
      <w:r w:rsidR="003B15F4" w:rsidRPr="003B15F4">
        <w:rPr>
          <w:b w:val="0"/>
          <w:bCs/>
          <w:color w:val="3592CF" w:themeColor="accent2"/>
          <w:sz w:val="32"/>
          <w:szCs w:val="32"/>
        </w:rPr>
        <w:t xml:space="preserve">  και το </w:t>
      </w:r>
      <w:r w:rsidR="003B15F4" w:rsidRPr="003B15F4">
        <w:rPr>
          <w:b w:val="0"/>
          <w:bCs/>
          <w:color w:val="3592CF" w:themeColor="accent2"/>
          <w:sz w:val="32"/>
          <w:szCs w:val="32"/>
          <w:lang w:val="en-US"/>
        </w:rPr>
        <w:t>Apache</w:t>
      </w:r>
      <w:r w:rsidR="003B15F4">
        <w:rPr>
          <w:b w:val="0"/>
          <w:bCs/>
          <w:color w:val="3592CF" w:themeColor="accent2"/>
          <w:sz w:val="32"/>
          <w:szCs w:val="32"/>
        </w:rPr>
        <w:t>,</w:t>
      </w:r>
      <w:r w:rsidR="003B15F4" w:rsidRPr="003B15F4">
        <w:rPr>
          <w:b w:val="0"/>
          <w:bCs/>
          <w:color w:val="3592CF" w:themeColor="accent2"/>
          <w:sz w:val="32"/>
          <w:szCs w:val="32"/>
        </w:rPr>
        <w:t xml:space="preserve"> </w:t>
      </w:r>
      <w:r w:rsidR="003B15F4">
        <w:rPr>
          <w:b w:val="0"/>
          <w:bCs/>
          <w:color w:val="3592CF" w:themeColor="accent2"/>
          <w:sz w:val="32"/>
          <w:szCs w:val="32"/>
        </w:rPr>
        <w:t>πρέπει να εμφανίζεται όπως το στιγμιότυπο</w:t>
      </w:r>
      <w:r w:rsidR="003B15F4" w:rsidRPr="003B15F4">
        <w:rPr>
          <w:b w:val="0"/>
          <w:bCs/>
          <w:color w:val="3592CF" w:themeColor="accent2"/>
          <w:sz w:val="32"/>
          <w:szCs w:val="32"/>
        </w:rPr>
        <w:t xml:space="preserve">: </w:t>
      </w:r>
    </w:p>
    <w:p w14:paraId="1A333C67" w14:textId="77777777" w:rsidR="003B15F4" w:rsidRPr="003B15F4" w:rsidRDefault="003B15F4" w:rsidP="003B15F4">
      <w:pPr>
        <w:pStyle w:val="afb"/>
        <w:rPr>
          <w:b w:val="0"/>
          <w:bCs/>
          <w:color w:val="3592CF" w:themeColor="accent2"/>
          <w:sz w:val="32"/>
          <w:szCs w:val="32"/>
        </w:rPr>
      </w:pPr>
    </w:p>
    <w:p w14:paraId="18BF410C" w14:textId="079A72D0" w:rsidR="001E0790" w:rsidRPr="003B15F4" w:rsidRDefault="003B15F4" w:rsidP="003B15F4">
      <w:pPr>
        <w:pStyle w:val="afb"/>
        <w:ind w:left="786" w:right="54"/>
        <w:jc w:val="center"/>
        <w:rPr>
          <w:b w:val="0"/>
          <w:bCs/>
          <w:color w:val="3592CF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058E0181" wp14:editId="53C4E099">
            <wp:extent cx="4206240" cy="1795346"/>
            <wp:effectExtent l="0" t="0" r="3810" b="0"/>
            <wp:docPr id="4" name="Εικόνα 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196" cy="18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535D" w14:textId="1642D887" w:rsidR="003B15F4" w:rsidRPr="003B15F4" w:rsidRDefault="003B15F4" w:rsidP="003B15F4">
      <w:pPr>
        <w:pStyle w:val="afb"/>
        <w:numPr>
          <w:ilvl w:val="0"/>
          <w:numId w:val="30"/>
        </w:numPr>
        <w:ind w:right="54"/>
        <w:jc w:val="both"/>
        <w:rPr>
          <w:b w:val="0"/>
          <w:bCs/>
          <w:color w:val="3592CF" w:themeColor="accent2"/>
          <w:sz w:val="32"/>
          <w:szCs w:val="32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lastRenderedPageBreak/>
        <w:t xml:space="preserve">Ανοίγουμε το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phpMyAdmin</w:t>
      </w:r>
      <w:r w:rsidRPr="003B15F4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μέσω του κουμπιού </w:t>
      </w:r>
      <w:r w:rsidRPr="003B15F4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“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Admin</w:t>
      </w:r>
      <w:r w:rsidRPr="003B15F4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”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στο πρόγραμμα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XAMPP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και θα οδηγηθούμε στην αντίστοιχη σελίδα του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localhost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.</w:t>
      </w:r>
    </w:p>
    <w:p w14:paraId="1D796B04" w14:textId="2DEBE894" w:rsidR="003B15F4" w:rsidRPr="00DB6EAE" w:rsidRDefault="00DB6EAE" w:rsidP="003B15F4">
      <w:pPr>
        <w:pStyle w:val="afb"/>
        <w:numPr>
          <w:ilvl w:val="0"/>
          <w:numId w:val="30"/>
        </w:numPr>
        <w:ind w:right="54"/>
        <w:jc w:val="both"/>
        <w:rPr>
          <w:b w:val="0"/>
          <w:bCs/>
          <w:color w:val="3592CF" w:themeColor="accent2"/>
          <w:sz w:val="32"/>
          <w:szCs w:val="32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Δημιουργούμε μια νέα βάση με το όνομα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“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online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store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”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και μπορούμε ύστερα να κάνουμε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import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την βάση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μας,με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την χρήση του αρχείου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“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online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store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.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sql</w:t>
      </w:r>
      <w:proofErr w:type="spellEnd"/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”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που βρίσκεται ήδη μέσα στον αποσυμπιεσμένο φάκελο.</w:t>
      </w:r>
    </w:p>
    <w:p w14:paraId="4E46317C" w14:textId="6F7C05C8" w:rsidR="00DB6EAE" w:rsidRPr="003B15F4" w:rsidRDefault="00DB6EAE" w:rsidP="003B15F4">
      <w:pPr>
        <w:pStyle w:val="afb"/>
        <w:numPr>
          <w:ilvl w:val="0"/>
          <w:numId w:val="30"/>
        </w:numPr>
        <w:ind w:right="54"/>
        <w:jc w:val="both"/>
        <w:rPr>
          <w:b w:val="0"/>
          <w:bCs/>
          <w:color w:val="3592CF" w:themeColor="accent2"/>
          <w:sz w:val="32"/>
          <w:szCs w:val="32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Προτού ενεργοποιήσουμε το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apache</w:t>
      </w:r>
      <w:proofErr w:type="spellEnd"/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και δούμε την ιστοσελίδα μας στο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browser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,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χρείαζεται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να μεταφέρουμε τον φάκελο μας στο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directory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που βρίσκεται το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xampp</w:t>
      </w:r>
      <w:proofErr w:type="spellEnd"/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και συγκεκριμένα στο 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/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xampp</w:t>
      </w:r>
      <w:proofErr w:type="spellEnd"/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/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htdocs</w:t>
      </w:r>
      <w:proofErr w:type="spellEnd"/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/..</w:t>
      </w:r>
    </w:p>
    <w:p w14:paraId="5FA2058C" w14:textId="77777777" w:rsidR="00B66A7A" w:rsidRPr="00B66A7A" w:rsidRDefault="00DB6EAE" w:rsidP="003B15F4">
      <w:pPr>
        <w:pStyle w:val="afb"/>
        <w:numPr>
          <w:ilvl w:val="0"/>
          <w:numId w:val="30"/>
        </w:numPr>
        <w:ind w:right="54"/>
        <w:jc w:val="both"/>
        <w:rPr>
          <w:b w:val="0"/>
          <w:bCs/>
          <w:color w:val="3592CF" w:themeColor="accent2"/>
          <w:sz w:val="32"/>
          <w:szCs w:val="32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Όταν πραγματοποιηθεί και αυτό το βήμα τότε είμαστε έτοιμοι να κάνουμε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deploy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(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start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)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και το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apache</w:t>
      </w:r>
      <w:proofErr w:type="spellEnd"/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μέσω του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xampp</w:t>
      </w:r>
      <w:proofErr w:type="spellEnd"/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.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Τώρα θα μπορέσουμε να ανοίξουμε την σελίδα μας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τοπικά,πηγαίνοντας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στον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browser</w:t>
      </w:r>
      <w:r w:rsidRPr="00DB6EAE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της επιλογής μας και </w:t>
      </w:r>
      <w:r w:rsidR="004722F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χρησιμοποιώντας το σύνδεσμο </w:t>
      </w:r>
    </w:p>
    <w:p w14:paraId="334FE013" w14:textId="4F969A15" w:rsidR="00C444B7" w:rsidRPr="004722F5" w:rsidRDefault="004722F5" w:rsidP="00B66A7A">
      <w:pPr>
        <w:pStyle w:val="afb"/>
        <w:ind w:left="786" w:right="54"/>
        <w:jc w:val="both"/>
        <w:rPr>
          <w:b w:val="0"/>
          <w:bCs/>
          <w:color w:val="3592CF" w:themeColor="accent2"/>
          <w:sz w:val="32"/>
          <w:szCs w:val="32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«</w:t>
      </w:r>
      <w:r w:rsidR="00B66A7A" w:rsidRPr="00B66A7A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http://localhost/ECE_177_ERGASIA_2022_TSOUKAS_PANAGIOTIS_2650_XRISTOFORIDIS_KOSTANTINOS_2661/products.php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» για να βρεθούμε στην αρχική σελίδα όπου θα μας ζητήσει να κάνουμε εγγραφή ή είσοδο για να μπορέσουμε να έχουμε πρόσβαση στα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προιόντα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.</w:t>
      </w:r>
    </w:p>
    <w:p w14:paraId="2ED989ED" w14:textId="71D33450" w:rsidR="004722F5" w:rsidRDefault="004722F5" w:rsidP="004722F5">
      <w:pPr>
        <w:ind w:right="54"/>
        <w:jc w:val="both"/>
        <w:rPr>
          <w:b w:val="0"/>
          <w:bCs/>
          <w:color w:val="3592CF" w:themeColor="accent2"/>
          <w:sz w:val="32"/>
          <w:szCs w:val="32"/>
        </w:rPr>
      </w:pPr>
    </w:p>
    <w:p w14:paraId="3DFCC163" w14:textId="0249D0C0" w:rsidR="004722F5" w:rsidRPr="00C44486" w:rsidRDefault="004722F5" w:rsidP="004722F5">
      <w:pPr>
        <w:ind w:right="54" w:firstLine="426"/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  <w:lang w:val="en-US"/>
        </w:rPr>
        <w:t>SCREENSHOTS</w:t>
      </w:r>
      <w:r w:rsidRPr="00C44486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ΕΚΤΕΛΕΣΗΣ</w:t>
      </w:r>
    </w:p>
    <w:p w14:paraId="64DA0E05" w14:textId="1C58BF78" w:rsidR="004722F5" w:rsidRPr="00C44486" w:rsidRDefault="004722F5" w:rsidP="004722F5">
      <w:pPr>
        <w:ind w:right="54" w:firstLine="426"/>
        <w:jc w:val="both"/>
        <w:rPr>
          <w:sz w:val="36"/>
          <w:szCs w:val="36"/>
          <w:u w:val="single"/>
        </w:rPr>
      </w:pPr>
    </w:p>
    <w:p w14:paraId="2014480B" w14:textId="77777777" w:rsidR="004722F5" w:rsidRPr="00C44486" w:rsidRDefault="004722F5" w:rsidP="004722F5">
      <w:pPr>
        <w:ind w:right="54" w:firstLine="426"/>
        <w:jc w:val="both"/>
        <w:rPr>
          <w:sz w:val="36"/>
          <w:szCs w:val="36"/>
          <w:u w:val="single"/>
        </w:rPr>
      </w:pPr>
    </w:p>
    <w:p w14:paraId="1CBCC375" w14:textId="317B2B74" w:rsidR="004722F5" w:rsidRDefault="004722F5" w:rsidP="004722F5">
      <w:pPr>
        <w:ind w:right="54" w:firstLine="720"/>
        <w:jc w:val="both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Παρακάτω</w:t>
      </w:r>
      <w:r w:rsidRPr="004722F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θα παραθέσουμε αντίστοιχα στιγμιότυπα δηλαδή ένα μικρό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demo</w:t>
      </w:r>
      <w:r w:rsidRPr="004722F5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της εφαρμογής μας.</w:t>
      </w:r>
    </w:p>
    <w:p w14:paraId="5D3ED2D0" w14:textId="4E2A4EF4" w:rsidR="004722F5" w:rsidRDefault="004722F5" w:rsidP="004722F5">
      <w:pPr>
        <w:ind w:right="54" w:firstLine="720"/>
        <w:jc w:val="both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</w:p>
    <w:p w14:paraId="4823B4DE" w14:textId="27593421" w:rsidR="004722F5" w:rsidRPr="004722F5" w:rsidRDefault="004722F5" w:rsidP="004722F5">
      <w:pPr>
        <w:ind w:right="54" w:firstLine="720"/>
        <w:jc w:val="both"/>
        <w:rPr>
          <w:color w:val="3592CF" w:themeColor="accent2"/>
          <w:sz w:val="32"/>
          <w:szCs w:val="32"/>
          <w:u w:val="single"/>
          <w:lang w:val="en-US"/>
        </w:rPr>
      </w:pPr>
      <w:r w:rsidRPr="004722F5">
        <w:rPr>
          <w:rFonts w:asciiTheme="minorHAnsi" w:hAnsiTheme="minorHAnsi" w:cstheme="minorHAnsi"/>
          <w:color w:val="3592CF" w:themeColor="accent2"/>
          <w:szCs w:val="28"/>
          <w:u w:val="single"/>
          <w:shd w:val="clear" w:color="auto" w:fill="FFFFFF"/>
          <w:lang w:val="en-US"/>
        </w:rPr>
        <w:t>Login Page:</w:t>
      </w:r>
    </w:p>
    <w:p w14:paraId="4E8ACD8F" w14:textId="243195FB" w:rsidR="004722F5" w:rsidRDefault="004722F5" w:rsidP="004722F5">
      <w:pPr>
        <w:ind w:right="54"/>
        <w:jc w:val="both"/>
        <w:rPr>
          <w:b w:val="0"/>
          <w:bCs/>
          <w:color w:val="3592CF" w:themeColor="accent2"/>
          <w:sz w:val="32"/>
          <w:szCs w:val="32"/>
        </w:rPr>
      </w:pPr>
    </w:p>
    <w:p w14:paraId="1D53764F" w14:textId="08586B5E" w:rsidR="004722F5" w:rsidRDefault="004722F5" w:rsidP="004722F5">
      <w:pPr>
        <w:ind w:right="54"/>
        <w:jc w:val="center"/>
        <w:rPr>
          <w:b w:val="0"/>
          <w:bCs/>
          <w:color w:val="3592CF" w:themeColor="accent2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5D72DA" wp14:editId="6A625335">
            <wp:extent cx="6335395" cy="2665095"/>
            <wp:effectExtent l="0" t="0" r="8255" b="190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B8CF" w14:textId="7756689E" w:rsidR="004722F5" w:rsidRPr="004722F5" w:rsidRDefault="004722F5" w:rsidP="004722F5">
      <w:pPr>
        <w:ind w:right="54" w:firstLine="720"/>
        <w:rPr>
          <w:color w:val="3592CF" w:themeColor="accent2"/>
          <w:szCs w:val="28"/>
          <w:u w:val="single"/>
          <w:lang w:val="en-US"/>
        </w:rPr>
      </w:pPr>
      <w:r w:rsidRPr="004722F5">
        <w:rPr>
          <w:color w:val="3592CF" w:themeColor="accent2"/>
          <w:szCs w:val="28"/>
          <w:u w:val="single"/>
          <w:lang w:val="en-US"/>
        </w:rPr>
        <w:t>Register/Sign Up Page:</w:t>
      </w:r>
    </w:p>
    <w:p w14:paraId="48F8692A" w14:textId="77777777" w:rsidR="004722F5" w:rsidRPr="004722F5" w:rsidRDefault="004722F5" w:rsidP="004722F5">
      <w:pPr>
        <w:ind w:right="54"/>
        <w:rPr>
          <w:color w:val="3592CF" w:themeColor="accent2"/>
          <w:sz w:val="32"/>
          <w:szCs w:val="32"/>
          <w:u w:val="single"/>
          <w:lang w:val="en-US"/>
        </w:rPr>
      </w:pPr>
    </w:p>
    <w:p w14:paraId="16706F68" w14:textId="6E8FE24D" w:rsidR="004722F5" w:rsidRPr="004722F5" w:rsidRDefault="004722F5" w:rsidP="004722F5">
      <w:pPr>
        <w:ind w:right="54"/>
        <w:jc w:val="center"/>
        <w:rPr>
          <w:b w:val="0"/>
          <w:bCs/>
          <w:color w:val="3592CF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20E98B73" wp14:editId="7F103092">
            <wp:extent cx="6335395" cy="2980690"/>
            <wp:effectExtent l="0" t="0" r="8255" b="0"/>
            <wp:docPr id="9" name="Εικόνα 9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7088" w14:textId="399CAAF2" w:rsidR="006C01BB" w:rsidRDefault="006C01BB" w:rsidP="006C01BB">
      <w:pPr>
        <w:spacing w:after="200"/>
        <w:rPr>
          <w:u w:val="single"/>
        </w:rPr>
      </w:pPr>
    </w:p>
    <w:p w14:paraId="218664FB" w14:textId="77777777" w:rsidR="004722F5" w:rsidRDefault="004722F5" w:rsidP="004722F5">
      <w:pPr>
        <w:spacing w:after="200"/>
        <w:ind w:firstLine="72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Εφόσον συνδεθούμε επιτυχώς στην σελίδα μας τότε θα μπορέσουμε να έχουμε πρόσβαση στα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προιόντα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μας και την δυνατότητα να κάνουμε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αγορά,αφού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πρώτα τα προσθέσουμε στο καλάθι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μας.Θα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βλέπουμε την παρακάτω σελίδα ύστερα από μία επιτυχή σύνδεση ή εγγραφή.</w:t>
      </w:r>
    </w:p>
    <w:p w14:paraId="1C7A43FD" w14:textId="5C74F8B5" w:rsidR="004722F5" w:rsidRDefault="004722F5" w:rsidP="004722F5">
      <w:pPr>
        <w:spacing w:after="200"/>
        <w:ind w:firstLine="720"/>
        <w:jc w:val="center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761B7D" wp14:editId="6FBDDFF1">
            <wp:extent cx="5058465" cy="3712348"/>
            <wp:effectExtent l="0" t="0" r="8890" b="254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584" cy="37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8BF4" w14:textId="77777777" w:rsidR="004722F5" w:rsidRDefault="004722F5" w:rsidP="004722F5">
      <w:pPr>
        <w:spacing w:after="200"/>
        <w:ind w:firstLine="72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</w:p>
    <w:p w14:paraId="4A56D410" w14:textId="472C43E4" w:rsidR="001E0790" w:rsidRDefault="001331DD" w:rsidP="004722F5">
      <w:pPr>
        <w:spacing w:after="200"/>
        <w:ind w:firstLine="72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Μπορούμε να προσθέσουμε στο καλάθι όποιο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προιόν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επιθυμούμε ώστε να ολοκληρώσουμε την αγορά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μας.Όλες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οι δυναμικές σελίδες κρατάνε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sessions</w:t>
      </w:r>
      <w:r w:rsidRPr="001331DD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επομένως δεν χάνεται οποιοδήποτε αντικείμενο βάλουμε στο καλάθι για τον διαφορετικό χρήστη.</w:t>
      </w:r>
    </w:p>
    <w:p w14:paraId="08356FD4" w14:textId="050FBE02" w:rsidR="001331DD" w:rsidRPr="00C44486" w:rsidRDefault="001331DD" w:rsidP="004722F5">
      <w:pPr>
        <w:spacing w:after="200"/>
        <w:ind w:firstLine="72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</w:p>
    <w:p w14:paraId="47F909B9" w14:textId="4AD35981" w:rsidR="001331DD" w:rsidRPr="001331DD" w:rsidRDefault="001331DD" w:rsidP="004722F5">
      <w:pPr>
        <w:spacing w:after="200"/>
        <w:ind w:firstLine="720"/>
        <w:rPr>
          <w:u w:val="single"/>
          <w:lang w:val="en-US"/>
        </w:rPr>
      </w:pPr>
      <w:r w:rsidRPr="001331DD">
        <w:rPr>
          <w:rFonts w:asciiTheme="minorHAnsi" w:hAnsiTheme="minorHAnsi" w:cstheme="minorHAnsi"/>
          <w:color w:val="3592CF" w:themeColor="accent2"/>
          <w:szCs w:val="28"/>
          <w:u w:val="single"/>
          <w:shd w:val="clear" w:color="auto" w:fill="FFFFFF"/>
          <w:lang w:val="en-US"/>
        </w:rPr>
        <w:t>Cart Page:</w:t>
      </w:r>
    </w:p>
    <w:p w14:paraId="5A523177" w14:textId="1E4082BE" w:rsidR="001E0790" w:rsidRDefault="001E0790" w:rsidP="006C01BB">
      <w:pPr>
        <w:spacing w:after="200"/>
        <w:rPr>
          <w:u w:val="single"/>
        </w:rPr>
      </w:pPr>
    </w:p>
    <w:p w14:paraId="2BE47257" w14:textId="591EA52D" w:rsidR="001E0790" w:rsidRDefault="001331DD" w:rsidP="001331DD">
      <w:pPr>
        <w:spacing w:after="20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07B3999A" wp14:editId="1C82CFC3">
            <wp:extent cx="6335395" cy="1809115"/>
            <wp:effectExtent l="0" t="0" r="8255" b="63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0258" w14:textId="3E2D2615" w:rsidR="001331DD" w:rsidRPr="001331DD" w:rsidRDefault="001331DD" w:rsidP="001331DD">
      <w:pPr>
        <w:spacing w:after="200"/>
        <w:ind w:firstLine="72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lastRenderedPageBreak/>
        <w:t xml:space="preserve">Μετά από οποιαδήποτε επιτυχή καταχώρηση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παραγγελίας,η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βάση μας κρατάει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logs</w:t>
      </w:r>
      <w:r w:rsidRPr="001331DD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για την κάθε ενέργεια κάθε χρήστη και τις παραγγελίες που έχει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κάνει.Επίσης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ο κάθε χρήστης μπορεί να αλλάξει </w:t>
      </w: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ανα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πάσα στιγμή τον κωδικό εισόδου του και να ενημερωθεί αυτόματα και η βάση δεδομένων μας. Παρατίθεται παρακάτω η σελίδα αλλαγής κωδικού πρόσβασης.</w:t>
      </w:r>
    </w:p>
    <w:p w14:paraId="3E04A817" w14:textId="752EFC16" w:rsidR="001E0790" w:rsidRDefault="001331DD" w:rsidP="006C01BB">
      <w:pPr>
        <w:spacing w:after="200"/>
        <w:rPr>
          <w:u w:val="single"/>
        </w:rPr>
      </w:pPr>
      <w:r>
        <w:rPr>
          <w:noProof/>
        </w:rPr>
        <w:drawing>
          <wp:inline distT="0" distB="0" distL="0" distR="0" wp14:anchorId="7AF36D10" wp14:editId="3604E76C">
            <wp:extent cx="6335395" cy="2202180"/>
            <wp:effectExtent l="0" t="0" r="8255" b="7620"/>
            <wp:docPr id="13" name="Εικόνα 1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E0BD" w14:textId="127F792C" w:rsidR="001331DD" w:rsidRDefault="001331DD" w:rsidP="006C01BB">
      <w:pPr>
        <w:spacing w:after="200"/>
        <w:rPr>
          <w:u w:val="single"/>
        </w:rPr>
      </w:pPr>
    </w:p>
    <w:p w14:paraId="3F583D8A" w14:textId="373DA595" w:rsidR="001331DD" w:rsidRDefault="001331DD" w:rsidP="006C01BB">
      <w:pPr>
        <w:spacing w:after="200"/>
        <w:rPr>
          <w:u w:val="single"/>
        </w:rPr>
      </w:pPr>
    </w:p>
    <w:p w14:paraId="4979B0D9" w14:textId="006FB6BF" w:rsidR="001331DD" w:rsidRDefault="001331DD" w:rsidP="001331DD">
      <w:pPr>
        <w:spacing w:after="200"/>
        <w:ind w:firstLine="72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Τέλος,ο</w:t>
      </w:r>
      <w:proofErr w:type="spellEnd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 xml:space="preserve"> χρήστης έχει την δυνατότητα μετά το πέρας των αγορών του να αποσυνδεθεί από τον λογαριασμό του μέσω του κουμπιού </w:t>
      </w:r>
      <w:r w:rsidRPr="001331DD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“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Logout</w:t>
      </w:r>
      <w:r w:rsidRPr="001331DD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”</w:t>
      </w: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.Οποιαδήποτε παραγγελία ή ακόμη και απλή εγγραφή του χρήστη καταγράφονται στην βάση μας για να μπορέσει να την επισκεφτεί την επόμενη φορά χωρίς προβλήματα.</w:t>
      </w:r>
    </w:p>
    <w:p w14:paraId="58C27DD3" w14:textId="2C00A040" w:rsidR="001331DD" w:rsidRDefault="001331DD" w:rsidP="001331DD">
      <w:pPr>
        <w:spacing w:after="200"/>
        <w:ind w:firstLine="720"/>
        <w:rPr>
          <w:rFonts w:asciiTheme="minorHAnsi" w:hAnsiTheme="minorHAnsi" w:cstheme="minorHAnsi"/>
          <w:color w:val="3592CF" w:themeColor="accent2"/>
          <w:szCs w:val="28"/>
          <w:u w:val="single"/>
          <w:shd w:val="clear" w:color="auto" w:fill="FFFFFF"/>
          <w:lang w:val="en-US"/>
        </w:rPr>
      </w:pPr>
      <w:r w:rsidRPr="001331DD">
        <w:rPr>
          <w:rFonts w:asciiTheme="minorHAnsi" w:hAnsiTheme="minorHAnsi" w:cstheme="minorHAnsi"/>
          <w:color w:val="3592CF" w:themeColor="accent2"/>
          <w:szCs w:val="28"/>
          <w:u w:val="single"/>
          <w:shd w:val="clear" w:color="auto" w:fill="FFFFFF"/>
          <w:lang w:val="en-US"/>
        </w:rPr>
        <w:t>ER</w:t>
      </w:r>
      <w:r w:rsidRPr="001331DD">
        <w:rPr>
          <w:rFonts w:asciiTheme="minorHAnsi" w:hAnsiTheme="minorHAnsi" w:cstheme="minorHAnsi"/>
          <w:color w:val="3592CF" w:themeColor="accent2"/>
          <w:szCs w:val="28"/>
          <w:u w:val="single"/>
          <w:shd w:val="clear" w:color="auto" w:fill="FFFFFF"/>
        </w:rPr>
        <w:t xml:space="preserve"> Βάσης Δεδομένων</w:t>
      </w:r>
      <w:r w:rsidRPr="001331DD">
        <w:rPr>
          <w:rFonts w:asciiTheme="minorHAnsi" w:hAnsiTheme="minorHAnsi" w:cstheme="minorHAnsi"/>
          <w:color w:val="3592CF" w:themeColor="accent2"/>
          <w:szCs w:val="28"/>
          <w:u w:val="single"/>
          <w:shd w:val="clear" w:color="auto" w:fill="FFFFFF"/>
          <w:lang w:val="en-US"/>
        </w:rPr>
        <w:t>:</w:t>
      </w:r>
    </w:p>
    <w:p w14:paraId="2F108241" w14:textId="2761CAA3" w:rsidR="001331DD" w:rsidRDefault="001331DD" w:rsidP="001331DD">
      <w:pPr>
        <w:spacing w:after="200"/>
        <w:ind w:firstLine="720"/>
        <w:rPr>
          <w:rFonts w:asciiTheme="minorHAnsi" w:hAnsiTheme="minorHAnsi" w:cstheme="minorHAnsi"/>
          <w:color w:val="3592CF" w:themeColor="accent2"/>
          <w:szCs w:val="28"/>
          <w:u w:val="single"/>
          <w:shd w:val="clear" w:color="auto" w:fill="FFFFFF"/>
          <w:lang w:val="en-US"/>
        </w:rPr>
      </w:pPr>
    </w:p>
    <w:p w14:paraId="6DA78C94" w14:textId="2C83FA1A" w:rsidR="001331DD" w:rsidRPr="001331DD" w:rsidRDefault="001331DD" w:rsidP="001331DD">
      <w:pPr>
        <w:spacing w:after="200"/>
        <w:ind w:firstLine="720"/>
        <w:rPr>
          <w:rFonts w:asciiTheme="minorHAnsi" w:hAnsiTheme="minorHAnsi" w:cstheme="minorHAnsi"/>
          <w:color w:val="3592CF" w:themeColor="accent2"/>
          <w:szCs w:val="28"/>
          <w:u w:val="single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5E1E8B83" wp14:editId="277765F7">
            <wp:extent cx="5653377" cy="3329305"/>
            <wp:effectExtent l="0" t="0" r="5080" b="444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5383" cy="33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EDF2" w14:textId="001FD5F0" w:rsidR="001331DD" w:rsidRPr="001331DD" w:rsidRDefault="001331DD" w:rsidP="001331DD">
      <w:pPr>
        <w:spacing w:after="200"/>
        <w:ind w:firstLine="72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Γλώσσες/Εργαλεία που χρησιμοποιήθηκαν</w:t>
      </w:r>
      <w:r w:rsidRPr="001331DD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t>:</w:t>
      </w:r>
      <w:r w:rsidRPr="001331DD"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</w:rPr>
        <w:br/>
      </w:r>
    </w:p>
    <w:p w14:paraId="605EFD20" w14:textId="6351749D" w:rsidR="001331DD" w:rsidRDefault="001331DD" w:rsidP="001331DD">
      <w:pPr>
        <w:pStyle w:val="afb"/>
        <w:numPr>
          <w:ilvl w:val="0"/>
          <w:numId w:val="31"/>
        </w:numPr>
        <w:spacing w:after="20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</w:pPr>
      <w:proofErr w:type="spellStart"/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Xampp</w:t>
      </w:r>
      <w:proofErr w:type="spellEnd"/>
    </w:p>
    <w:p w14:paraId="46F38A58" w14:textId="16DBCD79" w:rsidR="001331DD" w:rsidRDefault="001331DD" w:rsidP="001331DD">
      <w:pPr>
        <w:pStyle w:val="afb"/>
        <w:numPr>
          <w:ilvl w:val="0"/>
          <w:numId w:val="31"/>
        </w:numPr>
        <w:spacing w:after="20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PHP</w:t>
      </w:r>
    </w:p>
    <w:p w14:paraId="0966630B" w14:textId="02905ACC" w:rsidR="001331DD" w:rsidRDefault="001331DD" w:rsidP="001331DD">
      <w:pPr>
        <w:pStyle w:val="afb"/>
        <w:numPr>
          <w:ilvl w:val="0"/>
          <w:numId w:val="31"/>
        </w:numPr>
        <w:spacing w:after="20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CSS</w:t>
      </w:r>
    </w:p>
    <w:p w14:paraId="76F7F509" w14:textId="528913AB" w:rsidR="001331DD" w:rsidRDefault="001331DD" w:rsidP="001331DD">
      <w:pPr>
        <w:pStyle w:val="afb"/>
        <w:numPr>
          <w:ilvl w:val="0"/>
          <w:numId w:val="31"/>
        </w:numPr>
        <w:spacing w:after="20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phpMyAdmin</w:t>
      </w:r>
    </w:p>
    <w:p w14:paraId="6FC47197" w14:textId="1C410E56" w:rsidR="001331DD" w:rsidRPr="001331DD" w:rsidRDefault="001331DD" w:rsidP="001331DD">
      <w:pPr>
        <w:pStyle w:val="afb"/>
        <w:numPr>
          <w:ilvl w:val="0"/>
          <w:numId w:val="31"/>
        </w:numPr>
        <w:spacing w:after="200"/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b w:val="0"/>
          <w:bCs/>
          <w:color w:val="3592CF" w:themeColor="accent2"/>
          <w:szCs w:val="28"/>
          <w:shd w:val="clear" w:color="auto" w:fill="FFFFFF"/>
          <w:lang w:val="en-US"/>
        </w:rPr>
        <w:t>Lucid APP</w:t>
      </w:r>
    </w:p>
    <w:p w14:paraId="530625C9" w14:textId="5411C9DB" w:rsidR="001331DD" w:rsidRDefault="001331DD" w:rsidP="006C01BB">
      <w:pPr>
        <w:spacing w:after="200"/>
        <w:rPr>
          <w:u w:val="single"/>
        </w:rPr>
      </w:pPr>
    </w:p>
    <w:p w14:paraId="54795986" w14:textId="3DEC43DF" w:rsidR="001E0790" w:rsidRDefault="001E0790" w:rsidP="006C01BB">
      <w:pPr>
        <w:spacing w:after="200"/>
        <w:rPr>
          <w:u w:val="single"/>
        </w:rPr>
      </w:pPr>
    </w:p>
    <w:p w14:paraId="02514973" w14:textId="77777777" w:rsidR="001E0790" w:rsidRPr="001E0790" w:rsidRDefault="001E0790" w:rsidP="001E0790">
      <w:pPr>
        <w:spacing w:after="200"/>
        <w:ind w:right="-88"/>
        <w:rPr>
          <w:u w:val="single"/>
        </w:rPr>
      </w:pPr>
    </w:p>
    <w:sectPr w:rsidR="001E0790" w:rsidRPr="001E0790" w:rsidSect="001E0790">
      <w:headerReference w:type="default" r:id="rId21"/>
      <w:footerReference w:type="default" r:id="rId22"/>
      <w:pgSz w:w="11906" w:h="16838" w:code="9"/>
      <w:pgMar w:top="720" w:right="936" w:bottom="720" w:left="993" w:header="0" w:footer="0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360E" w14:textId="77777777" w:rsidR="003A03E6" w:rsidRDefault="003A03E6">
      <w:r>
        <w:separator/>
      </w:r>
    </w:p>
    <w:p w14:paraId="70056743" w14:textId="77777777" w:rsidR="003A03E6" w:rsidRDefault="003A03E6"/>
  </w:endnote>
  <w:endnote w:type="continuationSeparator" w:id="0">
    <w:p w14:paraId="271754E6" w14:textId="77777777" w:rsidR="003A03E6" w:rsidRDefault="003A03E6">
      <w:r>
        <w:continuationSeparator/>
      </w:r>
    </w:p>
    <w:p w14:paraId="4520C73B" w14:textId="77777777" w:rsidR="003A03E6" w:rsidRDefault="003A03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jaVu Serif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976893"/>
      <w:docPartObj>
        <w:docPartGallery w:val="Page Numbers (Bottom of Page)"/>
        <w:docPartUnique/>
      </w:docPartObj>
    </w:sdtPr>
    <w:sdtEndPr/>
    <w:sdtContent>
      <w:p w14:paraId="5551298F" w14:textId="485F8002" w:rsidR="00DF027C" w:rsidRPr="00473C2C" w:rsidRDefault="00ED317F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2DF201" wp14:editId="0D54423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Διπλή αγκύλη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BC2D4" w14:textId="77777777" w:rsidR="00ED317F" w:rsidRDefault="00ED317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2DF20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0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612BC2D4" w14:textId="77777777" w:rsidR="00ED317F" w:rsidRDefault="00ED317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A9E7BC" wp14:editId="44B0D8D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Ευθύγραμμο βέλος σύνδεσης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B72A0F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CB62" w14:textId="77777777" w:rsidR="003A03E6" w:rsidRDefault="003A03E6">
      <w:r>
        <w:separator/>
      </w:r>
    </w:p>
    <w:p w14:paraId="0F26467F" w14:textId="77777777" w:rsidR="003A03E6" w:rsidRDefault="003A03E6"/>
  </w:footnote>
  <w:footnote w:type="continuationSeparator" w:id="0">
    <w:p w14:paraId="0C871971" w14:textId="77777777" w:rsidR="003A03E6" w:rsidRDefault="003A03E6">
      <w:r>
        <w:continuationSeparator/>
      </w:r>
    </w:p>
    <w:p w14:paraId="35E7C889" w14:textId="77777777" w:rsidR="003A03E6" w:rsidRDefault="003A03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73C2C" w14:paraId="086D4CE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282A128" w14:textId="7895A86C" w:rsidR="00D077E9" w:rsidRPr="00473C2C" w:rsidRDefault="009A188A" w:rsidP="00AD1AFC">
          <w:pPr>
            <w:pStyle w:val="a9"/>
            <w:jc w:val="center"/>
          </w:pPr>
          <w:r>
            <w:rPr>
              <w:noProof/>
            </w:rPr>
            <w:drawing>
              <wp:inline distT="0" distB="0" distL="0" distR="0" wp14:anchorId="2F4CFE1B" wp14:editId="37D50AAB">
                <wp:extent cx="795130" cy="795130"/>
                <wp:effectExtent l="19050" t="0" r="24130" b="271780"/>
                <wp:docPr id="28" name="Εικόνα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130" cy="79513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pattFill prst="pct5">
                          <a:fgClr>
                            <a:schemeClr val="tx2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</w:tbl>
  <w:p w14:paraId="642C1DCC" w14:textId="77777777" w:rsidR="00D077E9" w:rsidRPr="00473C2C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76759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D2A2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C0BCF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20698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3CD70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464B3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A6BF8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86D4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841B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A82FE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21AB0"/>
    <w:multiLevelType w:val="hybridMultilevel"/>
    <w:tmpl w:val="85885C10"/>
    <w:lvl w:ilvl="0" w:tplc="A9A00F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15A4AA7"/>
    <w:multiLevelType w:val="hybridMultilevel"/>
    <w:tmpl w:val="48B0FAA0"/>
    <w:lvl w:ilvl="0" w:tplc="083AF5E4">
      <w:start w:val="1"/>
      <w:numFmt w:val="upperLetter"/>
      <w:lvlText w:val="%1."/>
      <w:lvlJc w:val="left"/>
      <w:pPr>
        <w:ind w:left="36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5B6FE2"/>
    <w:multiLevelType w:val="hybridMultilevel"/>
    <w:tmpl w:val="F57630F4"/>
    <w:lvl w:ilvl="0" w:tplc="EE4C65B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AB07953"/>
    <w:multiLevelType w:val="hybridMultilevel"/>
    <w:tmpl w:val="0A909B4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FF4AAC"/>
    <w:multiLevelType w:val="hybridMultilevel"/>
    <w:tmpl w:val="E70C36D0"/>
    <w:lvl w:ilvl="0" w:tplc="0408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287F40E0"/>
    <w:multiLevelType w:val="hybridMultilevel"/>
    <w:tmpl w:val="2E76EE46"/>
    <w:lvl w:ilvl="0" w:tplc="0408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2A967589"/>
    <w:multiLevelType w:val="hybridMultilevel"/>
    <w:tmpl w:val="BE0E8F42"/>
    <w:lvl w:ilvl="0" w:tplc="0408000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1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3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58" w:hanging="360"/>
      </w:pPr>
      <w:rPr>
        <w:rFonts w:ascii="Wingdings" w:hAnsi="Wingdings" w:hint="default"/>
      </w:rPr>
    </w:lvl>
  </w:abstractNum>
  <w:abstractNum w:abstractNumId="17" w15:restartNumberingAfterBreak="0">
    <w:nsid w:val="2D56675C"/>
    <w:multiLevelType w:val="hybridMultilevel"/>
    <w:tmpl w:val="05CE05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C5DEC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29758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921F2A"/>
    <w:multiLevelType w:val="hybridMultilevel"/>
    <w:tmpl w:val="7AB62390"/>
    <w:lvl w:ilvl="0" w:tplc="8F820938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EA6D24"/>
    <w:multiLevelType w:val="hybridMultilevel"/>
    <w:tmpl w:val="50A686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B1E0F"/>
    <w:multiLevelType w:val="hybridMultilevel"/>
    <w:tmpl w:val="9E0848F4"/>
    <w:lvl w:ilvl="0" w:tplc="A296CA9E">
      <w:start w:val="1"/>
      <w:numFmt w:val="decimal"/>
      <w:lvlText w:val="%1)"/>
      <w:lvlJc w:val="left"/>
      <w:pPr>
        <w:ind w:left="786" w:hanging="360"/>
      </w:pPr>
      <w:rPr>
        <w:rFonts w:asciiTheme="minorHAnsi" w:hAnsiTheme="minorHAnsi" w:cstheme="minorHAnsi" w:hint="default"/>
        <w:sz w:val="28"/>
      </w:rPr>
    </w:lvl>
    <w:lvl w:ilvl="1" w:tplc="04080019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7BA3F04"/>
    <w:multiLevelType w:val="hybridMultilevel"/>
    <w:tmpl w:val="D0F24EAC"/>
    <w:lvl w:ilvl="0" w:tplc="0408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A32A6"/>
    <w:multiLevelType w:val="hybridMultilevel"/>
    <w:tmpl w:val="CA663CE4"/>
    <w:lvl w:ilvl="0" w:tplc="8F820938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885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5" w15:restartNumberingAfterBreak="0">
    <w:nsid w:val="650F4CB4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9216E86"/>
    <w:multiLevelType w:val="hybridMultilevel"/>
    <w:tmpl w:val="CA663CE4"/>
    <w:lvl w:ilvl="0" w:tplc="8F820938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885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7" w15:restartNumberingAfterBreak="0">
    <w:nsid w:val="6AA74AF8"/>
    <w:multiLevelType w:val="hybridMultilevel"/>
    <w:tmpl w:val="75CA4CE8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DC2C98"/>
    <w:multiLevelType w:val="hybridMultilevel"/>
    <w:tmpl w:val="F57630F4"/>
    <w:lvl w:ilvl="0" w:tplc="EE4C65B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4C91533"/>
    <w:multiLevelType w:val="hybridMultilevel"/>
    <w:tmpl w:val="119E204C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5C70B5"/>
    <w:multiLevelType w:val="hybridMultilevel"/>
    <w:tmpl w:val="3E8A9B60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5"/>
  </w:num>
  <w:num w:numId="14">
    <w:abstractNumId w:val="27"/>
  </w:num>
  <w:num w:numId="15">
    <w:abstractNumId w:val="17"/>
  </w:num>
  <w:num w:numId="16">
    <w:abstractNumId w:val="28"/>
  </w:num>
  <w:num w:numId="17">
    <w:abstractNumId w:val="12"/>
  </w:num>
  <w:num w:numId="18">
    <w:abstractNumId w:val="10"/>
  </w:num>
  <w:num w:numId="19">
    <w:abstractNumId w:val="30"/>
  </w:num>
  <w:num w:numId="20">
    <w:abstractNumId w:val="13"/>
  </w:num>
  <w:num w:numId="21">
    <w:abstractNumId w:val="11"/>
  </w:num>
  <w:num w:numId="22">
    <w:abstractNumId w:val="23"/>
  </w:num>
  <w:num w:numId="23">
    <w:abstractNumId w:val="14"/>
  </w:num>
  <w:num w:numId="24">
    <w:abstractNumId w:val="26"/>
  </w:num>
  <w:num w:numId="25">
    <w:abstractNumId w:val="24"/>
  </w:num>
  <w:num w:numId="26">
    <w:abstractNumId w:val="20"/>
  </w:num>
  <w:num w:numId="27">
    <w:abstractNumId w:val="21"/>
  </w:num>
  <w:num w:numId="28">
    <w:abstractNumId w:val="15"/>
  </w:num>
  <w:num w:numId="29">
    <w:abstractNumId w:val="16"/>
  </w:num>
  <w:num w:numId="30">
    <w:abstractNumId w:val="22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4B"/>
    <w:rsid w:val="000119C2"/>
    <w:rsid w:val="0002482E"/>
    <w:rsid w:val="00050324"/>
    <w:rsid w:val="000A0150"/>
    <w:rsid w:val="000E63C9"/>
    <w:rsid w:val="000F2702"/>
    <w:rsid w:val="00130E9D"/>
    <w:rsid w:val="001331DD"/>
    <w:rsid w:val="00150A6D"/>
    <w:rsid w:val="00185B35"/>
    <w:rsid w:val="001E0790"/>
    <w:rsid w:val="001F2BC8"/>
    <w:rsid w:val="001F5F6B"/>
    <w:rsid w:val="00243EBC"/>
    <w:rsid w:val="00246A35"/>
    <w:rsid w:val="00284348"/>
    <w:rsid w:val="002A5D26"/>
    <w:rsid w:val="002A60E5"/>
    <w:rsid w:val="002B2FE3"/>
    <w:rsid w:val="002E4685"/>
    <w:rsid w:val="002F51F5"/>
    <w:rsid w:val="002F577B"/>
    <w:rsid w:val="00312137"/>
    <w:rsid w:val="00330359"/>
    <w:rsid w:val="0033762F"/>
    <w:rsid w:val="00360494"/>
    <w:rsid w:val="00362ACF"/>
    <w:rsid w:val="00366C7E"/>
    <w:rsid w:val="00384EA3"/>
    <w:rsid w:val="003A03E6"/>
    <w:rsid w:val="003A39A1"/>
    <w:rsid w:val="003B15F4"/>
    <w:rsid w:val="003B29D5"/>
    <w:rsid w:val="003B629F"/>
    <w:rsid w:val="003C2191"/>
    <w:rsid w:val="003C69CF"/>
    <w:rsid w:val="003D3863"/>
    <w:rsid w:val="00401686"/>
    <w:rsid w:val="00406222"/>
    <w:rsid w:val="004110DE"/>
    <w:rsid w:val="0044085A"/>
    <w:rsid w:val="004722F5"/>
    <w:rsid w:val="00473C2C"/>
    <w:rsid w:val="004B21A5"/>
    <w:rsid w:val="005037F0"/>
    <w:rsid w:val="00503EF9"/>
    <w:rsid w:val="00516A86"/>
    <w:rsid w:val="005275F6"/>
    <w:rsid w:val="005328DF"/>
    <w:rsid w:val="00550DA4"/>
    <w:rsid w:val="00572102"/>
    <w:rsid w:val="005F1BB0"/>
    <w:rsid w:val="0061238B"/>
    <w:rsid w:val="00637099"/>
    <w:rsid w:val="00656C4D"/>
    <w:rsid w:val="006A0979"/>
    <w:rsid w:val="006C01BB"/>
    <w:rsid w:val="006D1851"/>
    <w:rsid w:val="006D195B"/>
    <w:rsid w:val="006D3977"/>
    <w:rsid w:val="006E2AAF"/>
    <w:rsid w:val="006E5716"/>
    <w:rsid w:val="00720298"/>
    <w:rsid w:val="007302B3"/>
    <w:rsid w:val="00730733"/>
    <w:rsid w:val="00730E3A"/>
    <w:rsid w:val="00736AAF"/>
    <w:rsid w:val="00765B2A"/>
    <w:rsid w:val="00783A34"/>
    <w:rsid w:val="007C6B52"/>
    <w:rsid w:val="007D16C5"/>
    <w:rsid w:val="007D3544"/>
    <w:rsid w:val="007E4D45"/>
    <w:rsid w:val="00862FE4"/>
    <w:rsid w:val="0086389A"/>
    <w:rsid w:val="0086500A"/>
    <w:rsid w:val="0087605E"/>
    <w:rsid w:val="008A4967"/>
    <w:rsid w:val="008B1FEE"/>
    <w:rsid w:val="0090067F"/>
    <w:rsid w:val="00903C32"/>
    <w:rsid w:val="00916B16"/>
    <w:rsid w:val="009173B9"/>
    <w:rsid w:val="0093335D"/>
    <w:rsid w:val="0093613E"/>
    <w:rsid w:val="00943026"/>
    <w:rsid w:val="00966B81"/>
    <w:rsid w:val="009A188A"/>
    <w:rsid w:val="009C4826"/>
    <w:rsid w:val="009C7720"/>
    <w:rsid w:val="009E16B3"/>
    <w:rsid w:val="009F5E49"/>
    <w:rsid w:val="00A2330F"/>
    <w:rsid w:val="00A23AFA"/>
    <w:rsid w:val="00A31B3E"/>
    <w:rsid w:val="00A532F3"/>
    <w:rsid w:val="00A655C2"/>
    <w:rsid w:val="00A8489E"/>
    <w:rsid w:val="00AA1880"/>
    <w:rsid w:val="00AB02A7"/>
    <w:rsid w:val="00AB7E6A"/>
    <w:rsid w:val="00AC29F3"/>
    <w:rsid w:val="00AD1AFC"/>
    <w:rsid w:val="00AD3441"/>
    <w:rsid w:val="00AD6FCA"/>
    <w:rsid w:val="00B231E5"/>
    <w:rsid w:val="00B42060"/>
    <w:rsid w:val="00B61FB3"/>
    <w:rsid w:val="00B66A7A"/>
    <w:rsid w:val="00B700AF"/>
    <w:rsid w:val="00BD18A8"/>
    <w:rsid w:val="00BD5FD7"/>
    <w:rsid w:val="00BE0639"/>
    <w:rsid w:val="00C02B87"/>
    <w:rsid w:val="00C1219C"/>
    <w:rsid w:val="00C4086D"/>
    <w:rsid w:val="00C44486"/>
    <w:rsid w:val="00C444B7"/>
    <w:rsid w:val="00C53751"/>
    <w:rsid w:val="00CA1896"/>
    <w:rsid w:val="00CB18CB"/>
    <w:rsid w:val="00CB5B28"/>
    <w:rsid w:val="00CE37BA"/>
    <w:rsid w:val="00CE44A4"/>
    <w:rsid w:val="00CF0D00"/>
    <w:rsid w:val="00CF5371"/>
    <w:rsid w:val="00D0323A"/>
    <w:rsid w:val="00D0559F"/>
    <w:rsid w:val="00D077E9"/>
    <w:rsid w:val="00D36EA7"/>
    <w:rsid w:val="00D37677"/>
    <w:rsid w:val="00D42CB7"/>
    <w:rsid w:val="00D47F74"/>
    <w:rsid w:val="00D5413D"/>
    <w:rsid w:val="00D570A9"/>
    <w:rsid w:val="00D63D59"/>
    <w:rsid w:val="00D70D02"/>
    <w:rsid w:val="00D770C7"/>
    <w:rsid w:val="00D86945"/>
    <w:rsid w:val="00D90290"/>
    <w:rsid w:val="00DB6EAE"/>
    <w:rsid w:val="00DD034E"/>
    <w:rsid w:val="00DD152F"/>
    <w:rsid w:val="00DE0DDB"/>
    <w:rsid w:val="00DE213F"/>
    <w:rsid w:val="00DF027C"/>
    <w:rsid w:val="00E00A32"/>
    <w:rsid w:val="00E0503A"/>
    <w:rsid w:val="00E22ACD"/>
    <w:rsid w:val="00E2444B"/>
    <w:rsid w:val="00E46690"/>
    <w:rsid w:val="00E559DF"/>
    <w:rsid w:val="00E620B0"/>
    <w:rsid w:val="00E81B40"/>
    <w:rsid w:val="00ED317F"/>
    <w:rsid w:val="00EE3FC5"/>
    <w:rsid w:val="00EF555B"/>
    <w:rsid w:val="00F003E0"/>
    <w:rsid w:val="00F027BB"/>
    <w:rsid w:val="00F04B12"/>
    <w:rsid w:val="00F11DCF"/>
    <w:rsid w:val="00F162EA"/>
    <w:rsid w:val="00F27F36"/>
    <w:rsid w:val="00F40392"/>
    <w:rsid w:val="00F52D27"/>
    <w:rsid w:val="00F63638"/>
    <w:rsid w:val="00F700E0"/>
    <w:rsid w:val="00F83527"/>
    <w:rsid w:val="00FA3C31"/>
    <w:rsid w:val="00FB592E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234F4"/>
  <w15:docId w15:val="{0C0CB71A-C26E-46C7-B308-97C1DCDF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73C2C"/>
    <w:pPr>
      <w:spacing w:after="0"/>
    </w:pPr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473C2C"/>
    <w:pPr>
      <w:keepNext/>
      <w:spacing w:before="240" w:after="60"/>
      <w:outlineLvl w:val="0"/>
    </w:pPr>
    <w:rPr>
      <w:rFonts w:ascii="Arial" w:eastAsiaTheme="majorEastAsia" w:hAnsi="Arial" w:cs="Arial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473C2C"/>
    <w:pPr>
      <w:keepNext/>
      <w:spacing w:after="240" w:line="240" w:lineRule="auto"/>
      <w:outlineLvl w:val="1"/>
    </w:pPr>
    <w:rPr>
      <w:rFonts w:eastAsiaTheme="majorEastAsia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473C2C"/>
    <w:pPr>
      <w:keepNext/>
      <w:keepLines/>
      <w:spacing w:before="40"/>
      <w:outlineLvl w:val="2"/>
    </w:pPr>
    <w:rPr>
      <w:rFonts w:ascii="Arial" w:eastAsiaTheme="majorEastAsia" w:hAnsi="Arial" w:cs="Arial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473C2C"/>
    <w:pPr>
      <w:keepNext/>
      <w:keepLines/>
      <w:spacing w:before="40"/>
      <w:outlineLvl w:val="3"/>
    </w:pPr>
    <w:rPr>
      <w:rFonts w:ascii="Arial" w:eastAsiaTheme="majorEastAsia" w:hAnsi="Arial" w:cs="Arial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473C2C"/>
    <w:pPr>
      <w:keepNext/>
      <w:keepLines/>
      <w:spacing w:before="40"/>
      <w:outlineLvl w:val="4"/>
    </w:pPr>
    <w:rPr>
      <w:rFonts w:ascii="Arial" w:eastAsiaTheme="majorEastAsia" w:hAnsi="Arial" w:cs="Arial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473C2C"/>
    <w:pPr>
      <w:keepNext/>
      <w:keepLines/>
      <w:spacing w:before="40"/>
      <w:outlineLvl w:val="5"/>
    </w:pPr>
    <w:rPr>
      <w:rFonts w:ascii="Arial" w:eastAsiaTheme="majorEastAsia" w:hAnsi="Arial" w:cs="Arial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473C2C"/>
    <w:pPr>
      <w:keepNext/>
      <w:keepLines/>
      <w:spacing w:before="40"/>
      <w:outlineLvl w:val="6"/>
    </w:pPr>
    <w:rPr>
      <w:rFonts w:ascii="Arial" w:eastAsiaTheme="majorEastAsia" w:hAnsi="Arial" w:cs="Arial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473C2C"/>
    <w:pPr>
      <w:keepNext/>
      <w:keepLines/>
      <w:spacing w:before="40"/>
      <w:outlineLvl w:val="7"/>
    </w:pPr>
    <w:rPr>
      <w:rFonts w:ascii="Arial" w:eastAsiaTheme="majorEastAsia" w:hAnsi="Arial" w:cs="Arial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473C2C"/>
    <w:pPr>
      <w:keepNext/>
      <w:keepLines/>
      <w:spacing w:before="40"/>
      <w:outlineLvl w:val="8"/>
    </w:pPr>
    <w:rPr>
      <w:rFonts w:ascii="Arial" w:eastAsiaTheme="majorEastAsia" w:hAnsi="Arial" w:cs="Arial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473C2C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3"/>
    <w:link w:val="a6"/>
    <w:uiPriority w:val="99"/>
    <w:semiHidden/>
    <w:rsid w:val="00473C2C"/>
    <w:rPr>
      <w:rFonts w:ascii="Tahoma" w:eastAsiaTheme="minorEastAsia" w:hAnsi="Tahoma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473C2C"/>
    <w:pPr>
      <w:spacing w:after="200" w:line="240" w:lineRule="auto"/>
    </w:pPr>
    <w:rPr>
      <w:rFonts w:ascii="Arial" w:eastAsiaTheme="majorEastAsia" w:hAnsi="Arial" w:cs="Arial"/>
      <w:bCs/>
      <w:sz w:val="72"/>
      <w:szCs w:val="52"/>
    </w:rPr>
  </w:style>
  <w:style w:type="character" w:customStyle="1" w:styleId="Char0">
    <w:name w:val="Τίτλος Char"/>
    <w:basedOn w:val="a3"/>
    <w:link w:val="a7"/>
    <w:uiPriority w:val="1"/>
    <w:rsid w:val="00473C2C"/>
    <w:rPr>
      <w:rFonts w:ascii="Arial" w:eastAsiaTheme="majorEastAsia" w:hAnsi="Arial" w:cs="Arial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473C2C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Υπότιτλος Char"/>
    <w:basedOn w:val="a3"/>
    <w:link w:val="a8"/>
    <w:uiPriority w:val="2"/>
    <w:rsid w:val="00473C2C"/>
    <w:rPr>
      <w:rFonts w:ascii="Calibri" w:eastAsiaTheme="minorEastAsia" w:hAnsi="Calibri" w:cs="Calibri"/>
      <w:caps/>
      <w:color w:val="082A75" w:themeColor="text2"/>
      <w:spacing w:val="20"/>
      <w:sz w:val="32"/>
      <w:szCs w:val="22"/>
    </w:rPr>
  </w:style>
  <w:style w:type="character" w:customStyle="1" w:styleId="1Char">
    <w:name w:val="Επικεφαλίδα 1 Char"/>
    <w:basedOn w:val="a3"/>
    <w:link w:val="1"/>
    <w:uiPriority w:val="4"/>
    <w:rsid w:val="00473C2C"/>
    <w:rPr>
      <w:rFonts w:ascii="Arial" w:eastAsiaTheme="majorEastAsia" w:hAnsi="Arial" w:cs="Arial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473C2C"/>
  </w:style>
  <w:style w:type="character" w:customStyle="1" w:styleId="Char2">
    <w:name w:val="Κεφαλίδα Char"/>
    <w:basedOn w:val="a3"/>
    <w:link w:val="a9"/>
    <w:uiPriority w:val="8"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473C2C"/>
  </w:style>
  <w:style w:type="character" w:customStyle="1" w:styleId="Char3">
    <w:name w:val="Υποσέλιδο Char"/>
    <w:basedOn w:val="a3"/>
    <w:link w:val="aa"/>
    <w:uiPriority w:val="99"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customStyle="1" w:styleId="ab">
    <w:name w:val="Όνομα"/>
    <w:basedOn w:val="a2"/>
    <w:uiPriority w:val="3"/>
    <w:qFormat/>
    <w:rsid w:val="00473C2C"/>
    <w:pPr>
      <w:spacing w:line="240" w:lineRule="auto"/>
      <w:jc w:val="right"/>
    </w:pPr>
  </w:style>
  <w:style w:type="character" w:customStyle="1" w:styleId="2Char">
    <w:name w:val="Επικεφαλίδα 2 Char"/>
    <w:basedOn w:val="a3"/>
    <w:link w:val="21"/>
    <w:uiPriority w:val="4"/>
    <w:rsid w:val="00473C2C"/>
    <w:rPr>
      <w:rFonts w:ascii="Calibri" w:eastAsiaTheme="majorEastAsia" w:hAnsi="Calibri" w:cs="Calibr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473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473C2C"/>
    <w:rPr>
      <w:rFonts w:ascii="Calibri" w:hAnsi="Calibri" w:cs="Calibri"/>
      <w:color w:val="808080"/>
    </w:rPr>
  </w:style>
  <w:style w:type="paragraph" w:customStyle="1" w:styleId="ae">
    <w:name w:val="Περιεχόμενο"/>
    <w:basedOn w:val="a2"/>
    <w:link w:val="Char4"/>
    <w:qFormat/>
    <w:rsid w:val="00473C2C"/>
    <w:rPr>
      <w:b w:val="0"/>
    </w:rPr>
  </w:style>
  <w:style w:type="paragraph" w:customStyle="1" w:styleId="af">
    <w:name w:val="Κείμενο έμφασης"/>
    <w:basedOn w:val="a2"/>
    <w:link w:val="Char5"/>
    <w:qFormat/>
    <w:rsid w:val="00473C2C"/>
  </w:style>
  <w:style w:type="character" w:customStyle="1" w:styleId="Char4">
    <w:name w:val="Char περιεχομένου"/>
    <w:basedOn w:val="a3"/>
    <w:link w:val="ae"/>
    <w:rsid w:val="00473C2C"/>
    <w:rPr>
      <w:rFonts w:ascii="Calibri" w:eastAsiaTheme="minorEastAsia" w:hAnsi="Calibri" w:cs="Calibri"/>
      <w:color w:val="082A75" w:themeColor="text2"/>
      <w:sz w:val="28"/>
      <w:szCs w:val="22"/>
    </w:rPr>
  </w:style>
  <w:style w:type="character" w:customStyle="1" w:styleId="Char5">
    <w:name w:val="Char κειμένου έμφασης"/>
    <w:basedOn w:val="a3"/>
    <w:link w:val="af"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character" w:styleId="af0">
    <w:name w:val="Mention"/>
    <w:basedOn w:val="a3"/>
    <w:uiPriority w:val="99"/>
    <w:semiHidden/>
    <w:unhideWhenUsed/>
    <w:rsid w:val="00473C2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473C2C"/>
    <w:pPr>
      <w:numPr>
        <w:numId w:val="1"/>
      </w:numPr>
    </w:pPr>
  </w:style>
  <w:style w:type="numbering" w:styleId="1i">
    <w:name w:val="Outline List 1"/>
    <w:basedOn w:val="a5"/>
    <w:uiPriority w:val="99"/>
    <w:semiHidden/>
    <w:unhideWhenUsed/>
    <w:rsid w:val="00473C2C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473C2C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473C2C"/>
    <w:rPr>
      <w:rFonts w:ascii="Calibri" w:hAnsi="Calibri" w:cs="Calibri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473C2C"/>
    <w:pPr>
      <w:spacing w:line="240" w:lineRule="auto"/>
    </w:pPr>
    <w:rPr>
      <w:i/>
      <w:iCs/>
    </w:rPr>
  </w:style>
  <w:style w:type="character" w:customStyle="1" w:styleId="HTMLChar">
    <w:name w:val="Διεύθυνση HTML Char"/>
    <w:basedOn w:val="a3"/>
    <w:link w:val="HTML1"/>
    <w:uiPriority w:val="99"/>
    <w:semiHidden/>
    <w:rsid w:val="00473C2C"/>
    <w:rPr>
      <w:rFonts w:ascii="Calibri" w:eastAsiaTheme="minorEastAsia" w:hAnsi="Calibri" w:cs="Calibri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473C2C"/>
    <w:rPr>
      <w:rFonts w:ascii="Calibri" w:hAnsi="Calibri" w:cs="Calibri"/>
      <w:i/>
      <w:iCs/>
    </w:rPr>
  </w:style>
  <w:style w:type="character" w:styleId="HTML3">
    <w:name w:val="HTML Cite"/>
    <w:basedOn w:val="a3"/>
    <w:uiPriority w:val="99"/>
    <w:semiHidden/>
    <w:unhideWhenUsed/>
    <w:rsid w:val="00473C2C"/>
    <w:rPr>
      <w:rFonts w:ascii="Calibri" w:hAnsi="Calibri" w:cs="Calibri"/>
      <w:i/>
      <w:iCs/>
    </w:rPr>
  </w:style>
  <w:style w:type="character" w:styleId="HTML4">
    <w:name w:val="HTML Typewriter"/>
    <w:basedOn w:val="a3"/>
    <w:uiPriority w:val="99"/>
    <w:semiHidden/>
    <w:unhideWhenUsed/>
    <w:rsid w:val="00473C2C"/>
    <w:rPr>
      <w:rFonts w:ascii="Consolas" w:hAnsi="Consolas" w:cs="Calibri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473C2C"/>
    <w:rPr>
      <w:rFonts w:ascii="Consolas" w:hAnsi="Consolas" w:cs="Calibri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473C2C"/>
    <w:rPr>
      <w:rFonts w:ascii="Calibri" w:hAnsi="Calibri" w:cs="Calibri"/>
    </w:rPr>
  </w:style>
  <w:style w:type="character" w:styleId="HTML7">
    <w:name w:val="HTML Keyboard"/>
    <w:basedOn w:val="a3"/>
    <w:uiPriority w:val="99"/>
    <w:semiHidden/>
    <w:unhideWhenUsed/>
    <w:rsid w:val="00473C2C"/>
    <w:rPr>
      <w:rFonts w:ascii="Consolas" w:hAnsi="Consolas" w:cs="Calibri"/>
      <w:sz w:val="20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473C2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473C2C"/>
    <w:rPr>
      <w:rFonts w:ascii="Consolas" w:eastAsiaTheme="minorEastAsia" w:hAnsi="Consolas" w:cs="Calibri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39"/>
    <w:unhideWhenUsed/>
    <w:rsid w:val="00473C2C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473C2C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473C2C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473C2C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473C2C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473C2C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473C2C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473C2C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473C2C"/>
    <w:pPr>
      <w:spacing w:after="100"/>
      <w:ind w:left="2240"/>
    </w:pPr>
  </w:style>
  <w:style w:type="paragraph" w:styleId="af1">
    <w:name w:val="TOC Heading"/>
    <w:basedOn w:val="1"/>
    <w:next w:val="a2"/>
    <w:uiPriority w:val="39"/>
    <w:unhideWhenUsed/>
    <w:qFormat/>
    <w:rsid w:val="00473C2C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2">
    <w:name w:val="Subtle Reference"/>
    <w:basedOn w:val="a3"/>
    <w:uiPriority w:val="31"/>
    <w:semiHidden/>
    <w:unhideWhenUsed/>
    <w:qFormat/>
    <w:rsid w:val="00473C2C"/>
    <w:rPr>
      <w:rFonts w:ascii="Calibri" w:hAnsi="Calibri" w:cs="Calibri"/>
      <w:smallCaps/>
      <w:color w:val="3B33A2" w:themeColor="text1" w:themeTint="A5"/>
    </w:rPr>
  </w:style>
  <w:style w:type="character" w:styleId="af3">
    <w:name w:val="Subtle Emphasis"/>
    <w:basedOn w:val="a3"/>
    <w:uiPriority w:val="19"/>
    <w:semiHidden/>
    <w:unhideWhenUsed/>
    <w:qFormat/>
    <w:rsid w:val="00473C2C"/>
    <w:rPr>
      <w:rFonts w:ascii="Calibri" w:hAnsi="Calibri" w:cs="Calibri"/>
      <w:i/>
      <w:iCs/>
      <w:color w:val="2E287F" w:themeColor="text1" w:themeTint="BF"/>
    </w:rPr>
  </w:style>
  <w:style w:type="table" w:styleId="af4">
    <w:name w:val="Table Professional"/>
    <w:basedOn w:val="a4"/>
    <w:uiPriority w:val="99"/>
    <w:semiHidden/>
    <w:unhideWhenUsed/>
    <w:rsid w:val="00473C2C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73C2C"/>
    <w:pPr>
      <w:spacing w:after="0" w:line="240" w:lineRule="auto"/>
    </w:pPr>
    <w:rPr>
      <w:rFonts w:ascii="Arial" w:eastAsiaTheme="majorEastAsia" w:hAnsi="Arial" w:cs="Arial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473C2C"/>
  </w:style>
  <w:style w:type="character" w:styleId="af6">
    <w:name w:val="Book Title"/>
    <w:basedOn w:val="a3"/>
    <w:uiPriority w:val="33"/>
    <w:semiHidden/>
    <w:unhideWhenUsed/>
    <w:qFormat/>
    <w:rsid w:val="00473C2C"/>
    <w:rPr>
      <w:rFonts w:ascii="Calibri" w:hAnsi="Calibri" w:cs="Calibri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473C2C"/>
    <w:rPr>
      <w:rFonts w:ascii="Calibri" w:hAnsi="Calibri" w:cs="Calibri"/>
      <w:color w:val="2B579A"/>
      <w:shd w:val="clear" w:color="auto" w:fill="E1DFDD"/>
    </w:rPr>
  </w:style>
  <w:style w:type="paragraph" w:styleId="af7">
    <w:name w:val="Message Header"/>
    <w:basedOn w:val="a2"/>
    <w:link w:val="Char6"/>
    <w:uiPriority w:val="99"/>
    <w:semiHidden/>
    <w:unhideWhenUsed/>
    <w:rsid w:val="00473C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Arial" w:eastAsiaTheme="majorEastAsia" w:hAnsi="Arial" w:cs="Arial"/>
      <w:sz w:val="24"/>
      <w:szCs w:val="24"/>
    </w:rPr>
  </w:style>
  <w:style w:type="character" w:customStyle="1" w:styleId="Char6">
    <w:name w:val="Κεφαλίδα μηνύματος Char"/>
    <w:basedOn w:val="a3"/>
    <w:link w:val="af7"/>
    <w:uiPriority w:val="99"/>
    <w:semiHidden/>
    <w:rsid w:val="00473C2C"/>
    <w:rPr>
      <w:rFonts w:ascii="Arial" w:eastAsiaTheme="majorEastAsia" w:hAnsi="Arial" w:cs="Arial"/>
      <w:b/>
      <w:color w:val="082A75" w:themeColor="text2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473C2C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473C2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473C2C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473C2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473C2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473C2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473C2C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473C2C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473C2C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473C2C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473C2C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473C2C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473C2C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73C2C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473C2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473C2C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473C2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473C2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473C2C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unhideWhenUsed/>
    <w:qFormat/>
    <w:rsid w:val="00473C2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473C2C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473C2C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73C2C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73C2C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73C2C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473C2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473C2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73C2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73C2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73C2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473C2C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473C2C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473C2C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473C2C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473C2C"/>
  </w:style>
  <w:style w:type="paragraph" w:styleId="afd">
    <w:name w:val="macro"/>
    <w:link w:val="Char7"/>
    <w:uiPriority w:val="99"/>
    <w:semiHidden/>
    <w:unhideWhenUsed/>
    <w:rsid w:val="00473C2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Theme="minorEastAsia" w:hAnsi="Consolas" w:cs="Calibri"/>
      <w:b/>
      <w:color w:val="082A75" w:themeColor="text2"/>
      <w:sz w:val="20"/>
      <w:szCs w:val="20"/>
    </w:rPr>
  </w:style>
  <w:style w:type="character" w:customStyle="1" w:styleId="Char7">
    <w:name w:val="Κείμενο μακροεντολής Char"/>
    <w:basedOn w:val="a3"/>
    <w:link w:val="afd"/>
    <w:uiPriority w:val="99"/>
    <w:semiHidden/>
    <w:rsid w:val="00473C2C"/>
    <w:rPr>
      <w:rFonts w:ascii="Consolas" w:eastAsiaTheme="minorEastAsia" w:hAnsi="Consolas" w:cs="Calibri"/>
      <w:b/>
      <w:color w:val="082A75" w:themeColor="text2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473C2C"/>
    <w:pPr>
      <w:spacing w:line="240" w:lineRule="auto"/>
    </w:pPr>
    <w:rPr>
      <w:rFonts w:ascii="Arial" w:eastAsiaTheme="majorEastAsia" w:hAnsi="Arial" w:cs="Arial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473C2C"/>
    <w:rPr>
      <w:rFonts w:ascii="Calibri" w:hAnsi="Calibri" w:cs="Calibri"/>
      <w:vertAlign w:val="superscript"/>
    </w:rPr>
  </w:style>
  <w:style w:type="paragraph" w:styleId="aff0">
    <w:name w:val="endnote text"/>
    <w:basedOn w:val="a2"/>
    <w:link w:val="Char8"/>
    <w:uiPriority w:val="99"/>
    <w:semiHidden/>
    <w:unhideWhenUsed/>
    <w:rsid w:val="00473C2C"/>
    <w:pPr>
      <w:spacing w:line="240" w:lineRule="auto"/>
    </w:pPr>
    <w:rPr>
      <w:sz w:val="20"/>
      <w:szCs w:val="20"/>
    </w:rPr>
  </w:style>
  <w:style w:type="character" w:customStyle="1" w:styleId="Char8">
    <w:name w:val="Κείμενο σημείωσης τέλους Char"/>
    <w:basedOn w:val="a3"/>
    <w:link w:val="aff0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473C2C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473C2C"/>
    <w:pPr>
      <w:spacing w:before="120"/>
    </w:pPr>
    <w:rPr>
      <w:rFonts w:ascii="Arial" w:eastAsiaTheme="majorEastAsia" w:hAnsi="Arial" w:cs="Arial"/>
      <w:bCs/>
      <w:sz w:val="24"/>
      <w:szCs w:val="24"/>
    </w:rPr>
  </w:style>
  <w:style w:type="paragraph" w:styleId="aff3">
    <w:name w:val="Quote"/>
    <w:basedOn w:val="a2"/>
    <w:next w:val="a2"/>
    <w:link w:val="Char9"/>
    <w:uiPriority w:val="29"/>
    <w:semiHidden/>
    <w:unhideWhenUsed/>
    <w:qFormat/>
    <w:rsid w:val="00473C2C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9">
    <w:name w:val="Απόσπασμα Char"/>
    <w:basedOn w:val="a3"/>
    <w:link w:val="aff3"/>
    <w:uiPriority w:val="29"/>
    <w:semiHidden/>
    <w:rsid w:val="00473C2C"/>
    <w:rPr>
      <w:rFonts w:ascii="Calibri" w:eastAsiaTheme="minorEastAsia" w:hAnsi="Calibri" w:cs="Calibri"/>
      <w:b/>
      <w:i/>
      <w:iCs/>
      <w:color w:val="2E287F" w:themeColor="text1" w:themeTint="BF"/>
      <w:sz w:val="28"/>
      <w:szCs w:val="22"/>
    </w:rPr>
  </w:style>
  <w:style w:type="character" w:styleId="aff4">
    <w:name w:val="Emphasis"/>
    <w:basedOn w:val="a3"/>
    <w:uiPriority w:val="2"/>
    <w:semiHidden/>
    <w:unhideWhenUsed/>
    <w:qFormat/>
    <w:rsid w:val="00473C2C"/>
    <w:rPr>
      <w:rFonts w:ascii="Calibri" w:hAnsi="Calibri" w:cs="Calibri"/>
      <w:i/>
      <w:iCs/>
    </w:rPr>
  </w:style>
  <w:style w:type="table" w:styleId="aff5">
    <w:name w:val="Colorful List"/>
    <w:basedOn w:val="a4"/>
    <w:uiPriority w:val="99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473C2C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473C2C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473C2C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7">
    <w:name w:val="Colorful Grid"/>
    <w:basedOn w:val="a4"/>
    <w:uiPriority w:val="99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8">
    <w:name w:val="annotation text"/>
    <w:basedOn w:val="a2"/>
    <w:link w:val="Chara"/>
    <w:uiPriority w:val="99"/>
    <w:semiHidden/>
    <w:unhideWhenUsed/>
    <w:rsid w:val="00473C2C"/>
    <w:pPr>
      <w:spacing w:line="240" w:lineRule="auto"/>
    </w:pPr>
    <w:rPr>
      <w:sz w:val="20"/>
      <w:szCs w:val="20"/>
    </w:rPr>
  </w:style>
  <w:style w:type="character" w:customStyle="1" w:styleId="Chara">
    <w:name w:val="Κείμενο σχολίου Char"/>
    <w:basedOn w:val="a3"/>
    <w:link w:val="aff8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0"/>
      <w:szCs w:val="20"/>
    </w:rPr>
  </w:style>
  <w:style w:type="paragraph" w:styleId="aff9">
    <w:name w:val="annotation subject"/>
    <w:basedOn w:val="aff8"/>
    <w:next w:val="aff8"/>
    <w:link w:val="Charb"/>
    <w:uiPriority w:val="99"/>
    <w:semiHidden/>
    <w:unhideWhenUsed/>
    <w:rsid w:val="00473C2C"/>
    <w:rPr>
      <w:bCs/>
    </w:rPr>
  </w:style>
  <w:style w:type="character" w:customStyle="1" w:styleId="Charb">
    <w:name w:val="Θέμα σχολίου Char"/>
    <w:basedOn w:val="Chara"/>
    <w:link w:val="aff9"/>
    <w:uiPriority w:val="99"/>
    <w:semiHidden/>
    <w:rsid w:val="00473C2C"/>
    <w:rPr>
      <w:rFonts w:ascii="Calibri" w:eastAsiaTheme="minorEastAsia" w:hAnsi="Calibri" w:cs="Calibri"/>
      <w:b/>
      <w:bCs/>
      <w:color w:val="082A75" w:themeColor="text2"/>
      <w:sz w:val="20"/>
      <w:szCs w:val="20"/>
    </w:rPr>
  </w:style>
  <w:style w:type="character" w:styleId="affa">
    <w:name w:val="annotation reference"/>
    <w:basedOn w:val="a3"/>
    <w:uiPriority w:val="99"/>
    <w:semiHidden/>
    <w:unhideWhenUsed/>
    <w:rsid w:val="00473C2C"/>
    <w:rPr>
      <w:rFonts w:ascii="Calibri" w:hAnsi="Calibri" w:cs="Calibri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473C2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Theme="majorEastAsia" w:hAnsi="Arial" w:cs="Arial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473C2C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d">
    <w:name w:val="Document Map"/>
    <w:basedOn w:val="a2"/>
    <w:link w:val="Charc"/>
    <w:uiPriority w:val="99"/>
    <w:semiHidden/>
    <w:unhideWhenUsed/>
    <w:rsid w:val="00473C2C"/>
    <w:pPr>
      <w:spacing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Charc">
    <w:name w:val="Χάρτης εγγράφου Char"/>
    <w:basedOn w:val="a3"/>
    <w:link w:val="affd"/>
    <w:uiPriority w:val="99"/>
    <w:semiHidden/>
    <w:rsid w:val="00473C2C"/>
    <w:rPr>
      <w:rFonts w:ascii="Microsoft YaHei UI" w:eastAsia="Microsoft YaHei UI" w:hAnsi="Microsoft YaHei UI" w:cs="Calibri"/>
      <w:b/>
      <w:color w:val="082A75" w:themeColor="text2"/>
      <w:sz w:val="18"/>
      <w:szCs w:val="18"/>
    </w:rPr>
  </w:style>
  <w:style w:type="character" w:customStyle="1" w:styleId="3Char">
    <w:name w:val="Επικεφαλίδα 3 Char"/>
    <w:basedOn w:val="a3"/>
    <w:link w:val="31"/>
    <w:uiPriority w:val="5"/>
    <w:semiHidden/>
    <w:rsid w:val="00473C2C"/>
    <w:rPr>
      <w:rFonts w:ascii="Arial" w:eastAsiaTheme="majorEastAsia" w:hAnsi="Arial" w:cs="Arial"/>
      <w:b/>
      <w:color w:val="012639" w:themeColor="accent1" w:themeShade="7F"/>
    </w:rPr>
  </w:style>
  <w:style w:type="character" w:customStyle="1" w:styleId="4Char">
    <w:name w:val="Επικεφαλίδα 4 Char"/>
    <w:basedOn w:val="a3"/>
    <w:link w:val="41"/>
    <w:uiPriority w:val="1"/>
    <w:semiHidden/>
    <w:rsid w:val="00473C2C"/>
    <w:rPr>
      <w:rFonts w:ascii="Arial" w:eastAsiaTheme="majorEastAsia" w:hAnsi="Arial" w:cs="Arial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Επικεφαλίδα 5 Char"/>
    <w:basedOn w:val="a3"/>
    <w:link w:val="51"/>
    <w:uiPriority w:val="1"/>
    <w:semiHidden/>
    <w:rsid w:val="00473C2C"/>
    <w:rPr>
      <w:rFonts w:ascii="Arial" w:eastAsiaTheme="majorEastAsia" w:hAnsi="Arial" w:cs="Arial"/>
      <w:b/>
      <w:color w:val="013A57" w:themeColor="accent1" w:themeShade="BF"/>
      <w:sz w:val="28"/>
      <w:szCs w:val="22"/>
    </w:rPr>
  </w:style>
  <w:style w:type="character" w:customStyle="1" w:styleId="6Char">
    <w:name w:val="Επικεφαλίδα 6 Char"/>
    <w:basedOn w:val="a3"/>
    <w:link w:val="6"/>
    <w:uiPriority w:val="1"/>
    <w:semiHidden/>
    <w:rsid w:val="00473C2C"/>
    <w:rPr>
      <w:rFonts w:ascii="Arial" w:eastAsiaTheme="majorEastAsia" w:hAnsi="Arial" w:cs="Arial"/>
      <w:b/>
      <w:color w:val="012639" w:themeColor="accent1" w:themeShade="7F"/>
      <w:sz w:val="28"/>
      <w:szCs w:val="22"/>
    </w:rPr>
  </w:style>
  <w:style w:type="character" w:customStyle="1" w:styleId="7Char">
    <w:name w:val="Επικεφαλίδα 7 Char"/>
    <w:basedOn w:val="a3"/>
    <w:link w:val="7"/>
    <w:uiPriority w:val="1"/>
    <w:semiHidden/>
    <w:rsid w:val="00473C2C"/>
    <w:rPr>
      <w:rFonts w:ascii="Arial" w:eastAsiaTheme="majorEastAsia" w:hAnsi="Arial" w:cs="Arial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Επικεφαλίδα 8 Char"/>
    <w:basedOn w:val="a3"/>
    <w:link w:val="8"/>
    <w:uiPriority w:val="1"/>
    <w:semiHidden/>
    <w:rsid w:val="00473C2C"/>
    <w:rPr>
      <w:rFonts w:ascii="Arial" w:eastAsiaTheme="majorEastAsia" w:hAnsi="Arial" w:cs="Arial"/>
      <w:b/>
      <w:color w:val="221D5D" w:themeColor="text1" w:themeTint="D8"/>
      <w:sz w:val="21"/>
      <w:szCs w:val="21"/>
    </w:rPr>
  </w:style>
  <w:style w:type="character" w:customStyle="1" w:styleId="9Char">
    <w:name w:val="Επικεφαλίδα 9 Char"/>
    <w:basedOn w:val="a3"/>
    <w:link w:val="9"/>
    <w:uiPriority w:val="1"/>
    <w:semiHidden/>
    <w:rsid w:val="00473C2C"/>
    <w:rPr>
      <w:rFonts w:ascii="Arial" w:eastAsiaTheme="majorEastAsia" w:hAnsi="Arial" w:cs="Arial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473C2C"/>
    <w:pPr>
      <w:numPr>
        <w:numId w:val="13"/>
      </w:numPr>
    </w:pPr>
  </w:style>
  <w:style w:type="table" w:styleId="17">
    <w:name w:val="Plain Table 1"/>
    <w:basedOn w:val="a4"/>
    <w:uiPriority w:val="41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473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73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73C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semiHidden/>
    <w:unhideWhenUsed/>
    <w:rsid w:val="00473C2C"/>
    <w:pPr>
      <w:spacing w:after="0" w:line="240" w:lineRule="auto"/>
    </w:pPr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afff">
    <w:name w:val="Date"/>
    <w:basedOn w:val="a2"/>
    <w:next w:val="a2"/>
    <w:link w:val="Chard"/>
    <w:uiPriority w:val="99"/>
    <w:semiHidden/>
    <w:unhideWhenUsed/>
    <w:rsid w:val="00473C2C"/>
  </w:style>
  <w:style w:type="character" w:customStyle="1" w:styleId="Chard">
    <w:name w:val="Ημερομηνία Char"/>
    <w:basedOn w:val="a3"/>
    <w:link w:val="afff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character" w:styleId="afff0">
    <w:name w:val="Intense Reference"/>
    <w:basedOn w:val="a3"/>
    <w:uiPriority w:val="32"/>
    <w:semiHidden/>
    <w:unhideWhenUsed/>
    <w:qFormat/>
    <w:rsid w:val="00473C2C"/>
    <w:rPr>
      <w:rFonts w:ascii="Calibri" w:hAnsi="Calibri" w:cs="Calibri"/>
      <w:b/>
      <w:bCs/>
      <w:smallCaps/>
      <w:color w:val="024F75" w:themeColor="accent1"/>
      <w:spacing w:val="5"/>
    </w:rPr>
  </w:style>
  <w:style w:type="paragraph" w:styleId="afff1">
    <w:name w:val="Intense Quote"/>
    <w:basedOn w:val="a2"/>
    <w:next w:val="a2"/>
    <w:link w:val="Chare"/>
    <w:uiPriority w:val="30"/>
    <w:semiHidden/>
    <w:unhideWhenUsed/>
    <w:qFormat/>
    <w:rsid w:val="00473C2C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e">
    <w:name w:val="Έντονο απόσπ. Char"/>
    <w:basedOn w:val="a3"/>
    <w:link w:val="afff1"/>
    <w:uiPriority w:val="30"/>
    <w:semiHidden/>
    <w:rsid w:val="00473C2C"/>
    <w:rPr>
      <w:rFonts w:ascii="Calibri" w:eastAsiaTheme="minorEastAsia" w:hAnsi="Calibri" w:cs="Calibri"/>
      <w:b/>
      <w:i/>
      <w:iCs/>
      <w:color w:val="024F75" w:themeColor="accent1"/>
      <w:sz w:val="28"/>
      <w:szCs w:val="22"/>
    </w:rPr>
  </w:style>
  <w:style w:type="character" w:styleId="afff2">
    <w:name w:val="Intense Emphasis"/>
    <w:basedOn w:val="a3"/>
    <w:uiPriority w:val="21"/>
    <w:semiHidden/>
    <w:unhideWhenUsed/>
    <w:qFormat/>
    <w:rsid w:val="00473C2C"/>
    <w:rPr>
      <w:rFonts w:ascii="Calibri" w:hAnsi="Calibri" w:cs="Calibri"/>
      <w:i/>
      <w:iCs/>
      <w:color w:val="024F75" w:themeColor="accent1"/>
    </w:rPr>
  </w:style>
  <w:style w:type="paragraph" w:styleId="Web">
    <w:name w:val="Normal (Web)"/>
    <w:basedOn w:val="a2"/>
    <w:uiPriority w:val="99"/>
    <w:semiHidden/>
    <w:unhideWhenUsed/>
    <w:rsid w:val="00473C2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473C2C"/>
    <w:rPr>
      <w:rFonts w:ascii="Calibri" w:hAnsi="Calibri" w:cs="Calibri"/>
      <w:u w:val="dotted"/>
    </w:rPr>
  </w:style>
  <w:style w:type="character" w:styleId="afff3">
    <w:name w:val="Unresolved Mention"/>
    <w:basedOn w:val="a3"/>
    <w:uiPriority w:val="99"/>
    <w:semiHidden/>
    <w:unhideWhenUsed/>
    <w:rsid w:val="00473C2C"/>
    <w:rPr>
      <w:rFonts w:ascii="Calibri" w:hAnsi="Calibri" w:cs="Calibri"/>
      <w:color w:val="605E5C"/>
      <w:shd w:val="clear" w:color="auto" w:fill="E1DFDD"/>
    </w:rPr>
  </w:style>
  <w:style w:type="paragraph" w:styleId="afff4">
    <w:name w:val="Body Text"/>
    <w:basedOn w:val="a2"/>
    <w:link w:val="Charf"/>
    <w:uiPriority w:val="99"/>
    <w:unhideWhenUsed/>
    <w:rsid w:val="00473C2C"/>
    <w:pPr>
      <w:spacing w:after="120"/>
    </w:pPr>
  </w:style>
  <w:style w:type="character" w:customStyle="1" w:styleId="Charf">
    <w:name w:val="Σώμα κειμένου Char"/>
    <w:basedOn w:val="a3"/>
    <w:link w:val="afff4"/>
    <w:uiPriority w:val="99"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473C2C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473C2C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3"/>
    <w:link w:val="3a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16"/>
      <w:szCs w:val="16"/>
    </w:rPr>
  </w:style>
  <w:style w:type="paragraph" w:styleId="afff5">
    <w:name w:val="Body Text Indent"/>
    <w:basedOn w:val="a2"/>
    <w:link w:val="Charf0"/>
    <w:uiPriority w:val="99"/>
    <w:semiHidden/>
    <w:unhideWhenUsed/>
    <w:rsid w:val="00473C2C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5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473C2C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473C2C"/>
    <w:pPr>
      <w:spacing w:after="120"/>
      <w:ind w:left="360"/>
    </w:pPr>
    <w:rPr>
      <w:sz w:val="16"/>
      <w:szCs w:val="16"/>
    </w:rPr>
  </w:style>
  <w:style w:type="character" w:customStyle="1" w:styleId="3Char1">
    <w:name w:val="Σώμα κείμενου με εσοχή 3 Char"/>
    <w:basedOn w:val="a3"/>
    <w:link w:val="3b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16"/>
      <w:szCs w:val="16"/>
    </w:rPr>
  </w:style>
  <w:style w:type="paragraph" w:styleId="afff6">
    <w:name w:val="Body Text First Indent"/>
    <w:basedOn w:val="afff4"/>
    <w:link w:val="Charf1"/>
    <w:uiPriority w:val="99"/>
    <w:semiHidden/>
    <w:unhideWhenUsed/>
    <w:rsid w:val="00473C2C"/>
    <w:pPr>
      <w:spacing w:after="0"/>
      <w:ind w:firstLine="360"/>
    </w:pPr>
  </w:style>
  <w:style w:type="character" w:customStyle="1" w:styleId="Charf1">
    <w:name w:val="Σώμα κείμενου Πρώτη Εσοχή Char"/>
    <w:basedOn w:val="Charf"/>
    <w:link w:val="afff6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2e">
    <w:name w:val="Body Text First Indent 2"/>
    <w:basedOn w:val="afff5"/>
    <w:link w:val="2Char2"/>
    <w:uiPriority w:val="99"/>
    <w:semiHidden/>
    <w:unhideWhenUsed/>
    <w:rsid w:val="00473C2C"/>
    <w:pPr>
      <w:spacing w:after="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afff7">
    <w:name w:val="Normal Indent"/>
    <w:basedOn w:val="a2"/>
    <w:uiPriority w:val="99"/>
    <w:semiHidden/>
    <w:unhideWhenUsed/>
    <w:rsid w:val="00473C2C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473C2C"/>
    <w:pPr>
      <w:spacing w:line="240" w:lineRule="auto"/>
    </w:pPr>
  </w:style>
  <w:style w:type="character" w:customStyle="1" w:styleId="Charf2">
    <w:name w:val="Επικεφαλίδα σημείωσης Char"/>
    <w:basedOn w:val="a3"/>
    <w:link w:val="afff8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afff9">
    <w:name w:val="Table Contemporary"/>
    <w:basedOn w:val="a4"/>
    <w:uiPriority w:val="99"/>
    <w:semiHidden/>
    <w:unhideWhenUsed/>
    <w:rsid w:val="00473C2C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473C2C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473C2C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473C2C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473C2C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473C2C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473C2C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473C2C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473C2C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473C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473C2C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473C2C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473C2C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473C2C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473C2C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473C2C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473C2C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473C2C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473C2C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473C2C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473C2C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473C2C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3"/>
    <w:uiPriority w:val="99"/>
    <w:semiHidden/>
    <w:unhideWhenUsed/>
    <w:rsid w:val="00473C2C"/>
    <w:pPr>
      <w:spacing w:line="240" w:lineRule="auto"/>
    </w:pPr>
  </w:style>
  <w:style w:type="character" w:customStyle="1" w:styleId="Charf3">
    <w:name w:val="Υπογραφή ηλεκτρονικού ταχυδρομείου Char"/>
    <w:basedOn w:val="a3"/>
    <w:link w:val="afffe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paragraph" w:styleId="affff">
    <w:name w:val="Salutation"/>
    <w:basedOn w:val="a2"/>
    <w:next w:val="a2"/>
    <w:link w:val="Charf4"/>
    <w:uiPriority w:val="99"/>
    <w:semiHidden/>
    <w:unhideWhenUsed/>
    <w:rsid w:val="00473C2C"/>
  </w:style>
  <w:style w:type="character" w:customStyle="1" w:styleId="Charf4">
    <w:name w:val="Χαιρετισμός Char"/>
    <w:basedOn w:val="a3"/>
    <w:link w:val="affff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473C2C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473C2C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473C2C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73C2C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73C2C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5"/>
    <w:uiPriority w:val="99"/>
    <w:semiHidden/>
    <w:unhideWhenUsed/>
    <w:rsid w:val="00473C2C"/>
    <w:pPr>
      <w:spacing w:line="240" w:lineRule="auto"/>
      <w:ind w:left="4320"/>
    </w:pPr>
  </w:style>
  <w:style w:type="character" w:customStyle="1" w:styleId="Charf5">
    <w:name w:val="Υπογραφή Char"/>
    <w:basedOn w:val="a3"/>
    <w:link w:val="affff0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473C2C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473C2C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473C2C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473C2C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473C2C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473C2C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473C2C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473C2C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473C2C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473C2C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473C2C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473C2C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473C2C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473C2C"/>
    <w:pPr>
      <w:spacing w:line="240" w:lineRule="auto"/>
      <w:ind w:left="2520" w:hanging="280"/>
    </w:pPr>
  </w:style>
  <w:style w:type="paragraph" w:styleId="affff1">
    <w:name w:val="index heading"/>
    <w:basedOn w:val="a2"/>
    <w:next w:val="1c"/>
    <w:uiPriority w:val="99"/>
    <w:semiHidden/>
    <w:unhideWhenUsed/>
    <w:rsid w:val="00473C2C"/>
    <w:rPr>
      <w:rFonts w:ascii="Arial" w:eastAsiaTheme="majorEastAsia" w:hAnsi="Arial" w:cs="Arial"/>
      <w:bCs/>
    </w:rPr>
  </w:style>
  <w:style w:type="paragraph" w:styleId="affff2">
    <w:name w:val="Plain Text"/>
    <w:basedOn w:val="a2"/>
    <w:link w:val="Charf6"/>
    <w:uiPriority w:val="99"/>
    <w:semiHidden/>
    <w:unhideWhenUsed/>
    <w:rsid w:val="00473C2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Charf6">
    <w:name w:val="Απλό κείμενο Char"/>
    <w:basedOn w:val="a3"/>
    <w:link w:val="affff2"/>
    <w:uiPriority w:val="99"/>
    <w:semiHidden/>
    <w:rsid w:val="00473C2C"/>
    <w:rPr>
      <w:rFonts w:ascii="Consolas" w:eastAsiaTheme="minorEastAsia" w:hAnsi="Consolas" w:cs="Calibri"/>
      <w:b/>
      <w:color w:val="082A75" w:themeColor="text2"/>
      <w:sz w:val="21"/>
      <w:szCs w:val="21"/>
    </w:rPr>
  </w:style>
  <w:style w:type="paragraph" w:styleId="affff3">
    <w:name w:val="Closing"/>
    <w:basedOn w:val="a2"/>
    <w:link w:val="Charf7"/>
    <w:uiPriority w:val="99"/>
    <w:semiHidden/>
    <w:unhideWhenUsed/>
    <w:rsid w:val="00473C2C"/>
    <w:pPr>
      <w:spacing w:line="240" w:lineRule="auto"/>
      <w:ind w:left="4320"/>
    </w:pPr>
  </w:style>
  <w:style w:type="character" w:customStyle="1" w:styleId="Charf7">
    <w:name w:val="Κλείσιμο Char"/>
    <w:basedOn w:val="a3"/>
    <w:link w:val="affff3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473C2C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473C2C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473C2C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73C2C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73C2C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73C2C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73C2C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473C2C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473C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473C2C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473C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473C2C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473C2C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473C2C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473C2C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473C2C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473C2C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473C2C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473C2C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473C2C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473C2C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473C2C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473C2C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473C2C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473C2C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473C2C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473C2C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473C2C"/>
    <w:rPr>
      <w:rFonts w:ascii="Calibri" w:hAnsi="Calibri" w:cs="Calibri"/>
      <w:vertAlign w:val="superscript"/>
    </w:rPr>
  </w:style>
  <w:style w:type="paragraph" w:styleId="affff6">
    <w:name w:val="footnote text"/>
    <w:basedOn w:val="a2"/>
    <w:link w:val="Charf8"/>
    <w:uiPriority w:val="99"/>
    <w:semiHidden/>
    <w:unhideWhenUsed/>
    <w:rsid w:val="00473C2C"/>
    <w:pPr>
      <w:spacing w:line="240" w:lineRule="auto"/>
    </w:pPr>
    <w:rPr>
      <w:sz w:val="20"/>
      <w:szCs w:val="20"/>
    </w:rPr>
  </w:style>
  <w:style w:type="character" w:customStyle="1" w:styleId="Charf8">
    <w:name w:val="Κείμενο υποσημείωσης Char"/>
    <w:basedOn w:val="a3"/>
    <w:link w:val="affff6"/>
    <w:uiPriority w:val="99"/>
    <w:semiHidden/>
    <w:rsid w:val="00473C2C"/>
    <w:rPr>
      <w:rFonts w:ascii="Calibri" w:eastAsiaTheme="minorEastAsia" w:hAnsi="Calibri" w:cs="Calibri"/>
      <w:b/>
      <w:color w:val="082A75" w:themeColor="text2"/>
      <w:sz w:val="20"/>
      <w:szCs w:val="20"/>
    </w:rPr>
  </w:style>
  <w:style w:type="character" w:styleId="affff7">
    <w:name w:val="line number"/>
    <w:basedOn w:val="a3"/>
    <w:uiPriority w:val="99"/>
    <w:semiHidden/>
    <w:unhideWhenUsed/>
    <w:rsid w:val="00473C2C"/>
    <w:rPr>
      <w:rFonts w:ascii="Calibri" w:hAnsi="Calibri" w:cs="Calibri"/>
    </w:rPr>
  </w:style>
  <w:style w:type="table" w:styleId="3-12">
    <w:name w:val="Table 3D effects 1"/>
    <w:basedOn w:val="a4"/>
    <w:uiPriority w:val="99"/>
    <w:semiHidden/>
    <w:unhideWhenUsed/>
    <w:rsid w:val="00473C2C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473C2C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473C2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473C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"/>
    <w:semiHidden/>
    <w:unhideWhenUsed/>
    <w:qFormat/>
    <w:rsid w:val="00473C2C"/>
    <w:rPr>
      <w:rFonts w:ascii="Calibri" w:hAnsi="Calibri" w:cs="Calibri"/>
      <w:b/>
      <w:bCs/>
    </w:rPr>
  </w:style>
  <w:style w:type="character" w:styleId="-0">
    <w:name w:val="FollowedHyperlink"/>
    <w:basedOn w:val="a3"/>
    <w:uiPriority w:val="99"/>
    <w:semiHidden/>
    <w:unhideWhenUsed/>
    <w:rsid w:val="00473C2C"/>
    <w:rPr>
      <w:rFonts w:ascii="Calibri" w:hAnsi="Calibri" w:cs="Calibri"/>
      <w:color w:val="3592CF" w:themeColor="followedHyperlink"/>
      <w:u w:val="single"/>
    </w:rPr>
  </w:style>
  <w:style w:type="character" w:styleId="-7">
    <w:name w:val="Hyperlink"/>
    <w:basedOn w:val="a3"/>
    <w:uiPriority w:val="99"/>
    <w:unhideWhenUsed/>
    <w:rsid w:val="00473C2C"/>
    <w:rPr>
      <w:rFonts w:ascii="Calibri" w:hAnsi="Calibri" w:cs="Calibri"/>
      <w:color w:val="3592CF" w:themeColor="hyperlink"/>
      <w:u w:val="single"/>
    </w:rPr>
  </w:style>
  <w:style w:type="character" w:styleId="affffa">
    <w:name w:val="page number"/>
    <w:basedOn w:val="a3"/>
    <w:uiPriority w:val="99"/>
    <w:semiHidden/>
    <w:unhideWhenUsed/>
    <w:rsid w:val="00473C2C"/>
    <w:rPr>
      <w:rFonts w:ascii="Calibri" w:hAnsi="Calibri" w:cs="Calibri"/>
    </w:rPr>
  </w:style>
  <w:style w:type="paragraph" w:styleId="affffb">
    <w:name w:val="caption"/>
    <w:basedOn w:val="a2"/>
    <w:next w:val="a2"/>
    <w:uiPriority w:val="99"/>
    <w:semiHidden/>
    <w:unhideWhenUsed/>
    <w:rsid w:val="00473C2C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pachefriends.org/download.htm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l.wikipedia.org/wiki/HTML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.wikipedia.org/wiki/%CE%94%CE%B9%CE%B1%CE%BA%CE%BF%CE%BC%CE%B9%CF%83%CF%84%CE%AE%CF%82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el.wikipedia.org/wiki/%CE%93%CE%BB%CF%8E%CF%83%CF%83%CE%B1_%CF%80%CF%81%CE%BF%CE%B3%CF%81%CE%B1%CE%BC%CE%BC%CE%B1%CF%84%CE%B9%CF%83%CE%BC%CE%BF%CF%8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os%20Tsoukas\AppData\Local\Microsoft\Office\16.0\DTS\el-GR%7b64CECF6D-8A23-413E-BC2B-1CB77F7C115A%7d\%7b98905703-E442-42EA-9E93-39922B67FB6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1EFD8C432D43628C8B8A61AD3091FA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129425AE-C387-4AEF-BC91-EF77779D6036}"/>
      </w:docPartPr>
      <w:docPartBody>
        <w:p w:rsidR="00635E1C" w:rsidRDefault="002A7BAD">
          <w:pPr>
            <w:pStyle w:val="9B1EFD8C432D43628C8B8A61AD3091FA"/>
          </w:pPr>
          <w:r w:rsidRPr="00D86945">
            <w:rPr>
              <w:rStyle w:val="Char"/>
              <w:b/>
              <w:lang w:bidi="el-GR"/>
            </w:rPr>
            <w:fldChar w:fldCharType="begin"/>
          </w:r>
          <w:r w:rsidRPr="00D86945">
            <w:rPr>
              <w:rStyle w:val="Char"/>
              <w:lang w:bidi="el-G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bidi="el-GR"/>
            </w:rPr>
            <w:fldChar w:fldCharType="separate"/>
          </w:r>
          <w:r>
            <w:rPr>
              <w:rStyle w:val="Char"/>
              <w:lang w:bidi="el-GR"/>
            </w:rPr>
            <w:t>Μάιος 23</w:t>
          </w:r>
          <w:r w:rsidRPr="00D86945">
            <w:rPr>
              <w:rStyle w:val="Char"/>
              <w:b/>
              <w:lang w:bidi="el-GR"/>
            </w:rPr>
            <w:fldChar w:fldCharType="end"/>
          </w:r>
        </w:p>
      </w:docPartBody>
    </w:docPart>
    <w:docPart>
      <w:docPartPr>
        <w:name w:val="D4A5272D6EDC4F27A1EA645A701D20F7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C7BF7C66-E413-457C-AD23-2643B0F87761}"/>
      </w:docPartPr>
      <w:docPartBody>
        <w:p w:rsidR="00635E1C" w:rsidRDefault="002A7BAD">
          <w:pPr>
            <w:pStyle w:val="D4A5272D6EDC4F27A1EA645A701D20F7"/>
          </w:pPr>
          <w:r w:rsidRPr="00473C2C">
            <w:rPr>
              <w:lang w:bidi="el-GR"/>
            </w:rPr>
            <w:t>ΕΠΩΝΥΜΙΑ ΕΤΑΙΡΕΙΑΣ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jaVu Serif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89"/>
    <w:rsid w:val="00204217"/>
    <w:rsid w:val="002A7BAD"/>
    <w:rsid w:val="003A6488"/>
    <w:rsid w:val="00431F87"/>
    <w:rsid w:val="004539E3"/>
    <w:rsid w:val="004C6103"/>
    <w:rsid w:val="00635E1C"/>
    <w:rsid w:val="007010CC"/>
    <w:rsid w:val="0070385E"/>
    <w:rsid w:val="008B5F65"/>
    <w:rsid w:val="00BE0FBE"/>
    <w:rsid w:val="00C80689"/>
    <w:rsid w:val="00D7649B"/>
    <w:rsid w:val="00E0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Char">
    <w:name w:val="Υπότιτλος Char"/>
    <w:basedOn w:val="a0"/>
    <w:link w:val="a3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9B1EFD8C432D43628C8B8A61AD3091FA">
    <w:name w:val="9B1EFD8C432D43628C8B8A61AD3091FA"/>
  </w:style>
  <w:style w:type="paragraph" w:customStyle="1" w:styleId="D4A5272D6EDC4F27A1EA645A701D20F7">
    <w:name w:val="D4A5272D6EDC4F27A1EA645A701D20F7"/>
  </w:style>
  <w:style w:type="character" w:styleId="a4">
    <w:name w:val="Placeholder Text"/>
    <w:basedOn w:val="a0"/>
    <w:uiPriority w:val="99"/>
    <w:unhideWhenUsed/>
    <w:rsid w:val="00635E1C"/>
    <w:rPr>
      <w:rFonts w:ascii="Calibri" w:hAnsi="Calibri" w:cs="Calibri"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26962-6A88-4095-BCF9-A2594D92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{98905703-E442-42EA-9E93-39922B67FB63}tf16392850_win32</Template>
  <TotalTime>58</TotalTime>
  <Pages>7</Pages>
  <Words>707</Words>
  <Characters>3818</Characters>
  <Application>Microsoft Office Word</Application>
  <DocSecurity>0</DocSecurity>
  <Lines>31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Panos Tsoukas</dc:creator>
  <cp:keywords/>
  <cp:lastModifiedBy>ΤΣΟΥΚΑΣ ΠΑΝΑΓΙΩΤΗΣ</cp:lastModifiedBy>
  <cp:revision>9</cp:revision>
  <cp:lastPrinted>2022-01-08T23:11:00Z</cp:lastPrinted>
  <dcterms:created xsi:type="dcterms:W3CDTF">2022-01-08T22:17:00Z</dcterms:created>
  <dcterms:modified xsi:type="dcterms:W3CDTF">2022-01-08T23:18:00Z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